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0080"/>
      </w:tblGrid>
      <w:tr w:rsidR="00100F51" w:rsidRPr="00BC25C0" w:rsidTr="00357692">
        <w:trPr>
          <w:trHeight w:val="1078"/>
        </w:trPr>
        <w:tc>
          <w:tcPr>
            <w:tcW w:w="10080" w:type="dxa"/>
          </w:tcPr>
          <w:p w:rsidR="00100F51" w:rsidRPr="00BC25C0" w:rsidRDefault="008B2C75" w:rsidP="003C74F3">
            <w:pPr>
              <w:pStyle w:val="EnterYourName"/>
              <w:spacing w:before="160"/>
              <w:jc w:val="left"/>
              <w:rPr>
                <w:rFonts w:ascii="Avenir 45" w:hAnsi="Avenir 45"/>
                <w:sz w:val="44"/>
                <w:szCs w:val="44"/>
              </w:rPr>
            </w:pPr>
            <w:r>
              <w:rPr>
                <w:rFonts w:ascii="Avenir 45" w:hAnsi="Avenir 45"/>
                <w:noProof/>
                <w:sz w:val="44"/>
                <w:szCs w:val="4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margin-left:381.6pt;margin-top:36.2pt;width:117pt;height:27pt;z-index:251657728" filled="f" fillcolor="window" stroked="f">
                  <v:textbox>
                    <w:txbxContent>
                      <w:p w:rsidR="002C1000" w:rsidRPr="00A405CF" w:rsidRDefault="006C0D05" w:rsidP="002C1000">
                        <w:pPr>
                          <w:jc w:val="right"/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</w:pPr>
                        <w:r>
                          <w:rPr>
                            <w:rFonts w:ascii="Avenir 45" w:hAnsi="Avenir 45"/>
                            <w:b/>
                            <w:i/>
                            <w:sz w:val="20"/>
                            <w:szCs w:val="20"/>
                            <w:lang w:val="en-PH"/>
                          </w:rPr>
                          <w:t>January 2014</w:t>
                        </w:r>
                      </w:p>
                    </w:txbxContent>
                  </v:textbox>
                </v:shape>
              </w:pict>
            </w:r>
            <w:r w:rsidR="003C74F3">
              <w:rPr>
                <w:rFonts w:ascii="Avenir 45" w:hAnsi="Avenir 45"/>
                <w:sz w:val="44"/>
                <w:szCs w:val="44"/>
              </w:rPr>
              <w:t>Mark Anthony G. Onanad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                      </w:t>
            </w:r>
            <w:r w:rsidR="00F62573" w:rsidRPr="00BC25C0">
              <w:rPr>
                <w:rFonts w:ascii="Avenir 45" w:hAnsi="Avenir 45"/>
                <w:sz w:val="44"/>
                <w:szCs w:val="44"/>
              </w:rPr>
              <w:t xml:space="preserve">         </w:t>
            </w:r>
            <w:r w:rsidR="00525EEF" w:rsidRPr="00BC25C0">
              <w:rPr>
                <w:rFonts w:ascii="Avenir 45" w:hAnsi="Avenir 45"/>
                <w:sz w:val="44"/>
                <w:szCs w:val="44"/>
              </w:rPr>
              <w:t xml:space="preserve">  </w:t>
            </w:r>
          </w:p>
        </w:tc>
      </w:tr>
    </w:tbl>
    <w:p w:rsidR="00BA7163" w:rsidRPr="00BC25C0" w:rsidRDefault="00BA7163" w:rsidP="00100F51">
      <w:pPr>
        <w:pStyle w:val="ResumeBodyChar"/>
        <w:pBdr>
          <w:bottom w:val="single" w:sz="8" w:space="1" w:color="auto"/>
        </w:pBdr>
        <w:spacing w:before="0"/>
        <w:rPr>
          <w:rFonts w:ascii="Avenir 45" w:hAnsi="Avenir 45"/>
          <w:b/>
          <w:szCs w:val="20"/>
        </w:rPr>
      </w:pPr>
      <w:r w:rsidRPr="00BC25C0">
        <w:rPr>
          <w:rFonts w:ascii="Avenir 45" w:hAnsi="Avenir 45"/>
          <w:b/>
          <w:szCs w:val="20"/>
        </w:rPr>
        <w:t>Professional Summary</w:t>
      </w:r>
    </w:p>
    <w:p w:rsidR="00CD4134" w:rsidRDefault="004560C0" w:rsidP="001C1A40">
      <w:pPr>
        <w:pStyle w:val="ResumeBodyChar"/>
        <w:numPr>
          <w:ilvl w:val="0"/>
          <w:numId w:val="6"/>
        </w:numPr>
        <w:rPr>
          <w:rFonts w:ascii="Avenir 45" w:hAnsi="Avenir 45"/>
          <w:szCs w:val="20"/>
        </w:rPr>
      </w:pPr>
      <w:r>
        <w:rPr>
          <w:rFonts w:ascii="Avenir 45" w:hAnsi="Avenir 45"/>
          <w:szCs w:val="20"/>
        </w:rPr>
        <w:t xml:space="preserve">A Java </w:t>
      </w:r>
      <w:r w:rsidR="00425D23">
        <w:rPr>
          <w:rFonts w:ascii="Avenir 45" w:hAnsi="Avenir 45"/>
          <w:szCs w:val="20"/>
        </w:rPr>
        <w:t xml:space="preserve">web applications </w:t>
      </w:r>
      <w:r w:rsidR="00512E74">
        <w:rPr>
          <w:rFonts w:ascii="Avenir 45" w:hAnsi="Avenir 45"/>
          <w:szCs w:val="20"/>
        </w:rPr>
        <w:t>developer with 4</w:t>
      </w:r>
      <w:r w:rsidR="009966B7">
        <w:rPr>
          <w:rFonts w:ascii="Avenir 45" w:hAnsi="Avenir 45"/>
          <w:szCs w:val="20"/>
        </w:rPr>
        <w:t xml:space="preserve"> years </w:t>
      </w:r>
      <w:r>
        <w:rPr>
          <w:rFonts w:ascii="Avenir 45" w:hAnsi="Avenir 45"/>
          <w:szCs w:val="20"/>
        </w:rPr>
        <w:t xml:space="preserve">of experience in Software Development </w:t>
      </w:r>
      <w:r w:rsidR="00425D23">
        <w:rPr>
          <w:rFonts w:ascii="Avenir 45" w:hAnsi="Avenir 45"/>
          <w:szCs w:val="20"/>
        </w:rPr>
        <w:t>for</w:t>
      </w:r>
      <w:r>
        <w:rPr>
          <w:rFonts w:ascii="Avenir 45" w:hAnsi="Avenir 45"/>
          <w:szCs w:val="20"/>
        </w:rPr>
        <w:t xml:space="preserve"> </w:t>
      </w:r>
      <w:r w:rsidR="00425D23">
        <w:rPr>
          <w:rFonts w:ascii="Avenir 45" w:hAnsi="Avenir 45"/>
          <w:szCs w:val="20"/>
        </w:rPr>
        <w:t xml:space="preserve">Hire </w:t>
      </w:r>
      <w:r>
        <w:rPr>
          <w:rFonts w:ascii="Avenir 45" w:hAnsi="Avenir 45"/>
          <w:szCs w:val="20"/>
        </w:rPr>
        <w:t>Purchase</w:t>
      </w:r>
      <w:r w:rsidR="00425D23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(Loan Systems),</w:t>
      </w:r>
      <w:r w:rsidR="00630151">
        <w:rPr>
          <w:rFonts w:ascii="Avenir 45" w:hAnsi="Avenir 45"/>
          <w:szCs w:val="20"/>
        </w:rPr>
        <w:t xml:space="preserve"> </w:t>
      </w:r>
      <w:r>
        <w:rPr>
          <w:rFonts w:ascii="Avenir 45" w:hAnsi="Avenir 45"/>
          <w:szCs w:val="20"/>
        </w:rPr>
        <w:t>Customer Loyalty Programs</w:t>
      </w:r>
      <w:r w:rsidR="00425D23">
        <w:rPr>
          <w:rFonts w:ascii="Avenir 45" w:hAnsi="Avenir 45"/>
          <w:szCs w:val="20"/>
        </w:rPr>
        <w:t xml:space="preserve"> </w:t>
      </w:r>
      <w:r w:rsidR="009966B7">
        <w:rPr>
          <w:rFonts w:ascii="Avenir 45" w:hAnsi="Avenir 45"/>
          <w:szCs w:val="20"/>
        </w:rPr>
        <w:t xml:space="preserve">(Point Management System), </w:t>
      </w:r>
      <w:r>
        <w:rPr>
          <w:rFonts w:ascii="Avenir 45" w:hAnsi="Avenir 45"/>
          <w:szCs w:val="20"/>
        </w:rPr>
        <w:t>Point of Sales System</w:t>
      </w:r>
      <w:r w:rsidR="00B076A8">
        <w:rPr>
          <w:rFonts w:ascii="Avenir 45" w:hAnsi="Avenir 45"/>
          <w:szCs w:val="20"/>
        </w:rPr>
        <w:t xml:space="preserve">, </w:t>
      </w:r>
      <w:r w:rsidR="009966B7">
        <w:rPr>
          <w:rFonts w:ascii="Avenir 45" w:hAnsi="Avenir 45"/>
          <w:szCs w:val="20"/>
        </w:rPr>
        <w:t>Skill Portal System</w:t>
      </w:r>
      <w:r w:rsidR="00B076A8">
        <w:rPr>
          <w:rFonts w:ascii="Avenir 45" w:hAnsi="Avenir 45"/>
          <w:szCs w:val="20"/>
        </w:rPr>
        <w:t xml:space="preserve"> and BTMU Captive Pilot</w:t>
      </w:r>
      <w:r>
        <w:rPr>
          <w:rFonts w:ascii="Avenir 45" w:hAnsi="Avenir 45"/>
          <w:szCs w:val="20"/>
        </w:rPr>
        <w:t xml:space="preserve">. </w:t>
      </w:r>
    </w:p>
    <w:p w:rsidR="004560C0" w:rsidRDefault="004560C0" w:rsidP="00DF718B">
      <w:pPr>
        <w:pStyle w:val="ResumeBodyChar"/>
        <w:rPr>
          <w:rFonts w:ascii="Avenir 45" w:hAnsi="Avenir 45"/>
          <w:szCs w:val="20"/>
        </w:rPr>
      </w:pPr>
    </w:p>
    <w:p w:rsidR="004560C0" w:rsidRPr="001C1A40" w:rsidRDefault="001C1A40" w:rsidP="001C1A40">
      <w:pPr>
        <w:pStyle w:val="ResumeBodyChar"/>
        <w:numPr>
          <w:ilvl w:val="0"/>
          <w:numId w:val="6"/>
        </w:numPr>
      </w:pPr>
      <w:r>
        <w:rPr>
          <w:rFonts w:ascii="Avenir 45" w:hAnsi="Avenir 45"/>
          <w:szCs w:val="20"/>
        </w:rPr>
        <w:t>Knowledgeable in Software Development Life Cycle and Agile SCRUM methodologies.</w:t>
      </w:r>
    </w:p>
    <w:p w:rsidR="003B52C5" w:rsidRPr="00BC25C0" w:rsidRDefault="003B52C5" w:rsidP="003E0D7D">
      <w:pPr>
        <w:pStyle w:val="ResumeBodyChar"/>
        <w:rPr>
          <w:rFonts w:ascii="Avenir 45" w:hAnsi="Avenir 45"/>
          <w:szCs w:val="20"/>
        </w:rPr>
      </w:pPr>
    </w:p>
    <w:p w:rsidR="0072665C" w:rsidRPr="00BC25C0" w:rsidRDefault="0072665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Skills Profile</w:t>
      </w:r>
    </w:p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Technical</w:t>
      </w:r>
    </w:p>
    <w:tbl>
      <w:tblPr>
        <w:tblW w:w="10402" w:type="dxa"/>
        <w:tblLook w:val="01E0"/>
      </w:tblPr>
      <w:tblGrid>
        <w:gridCol w:w="2131"/>
        <w:gridCol w:w="8271"/>
      </w:tblGrid>
      <w:tr w:rsidR="004B7BB9" w:rsidRPr="00BC25C0" w:rsidTr="00AB332C">
        <w:trPr>
          <w:trHeight w:hRule="exact" w:val="1241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C36136" w:rsidP="005A1398">
            <w:pPr>
              <w:pStyle w:val="ResumeBodyChar"/>
              <w:rPr>
                <w:rFonts w:ascii="Avenir 45" w:hAnsi="Avenir 45"/>
                <w:b/>
                <w:szCs w:val="20"/>
              </w:rPr>
            </w:pPr>
            <w:r w:rsidRPr="00BC25C0">
              <w:rPr>
                <w:rFonts w:ascii="Avenir 45" w:hAnsi="Avenir 45"/>
                <w:b/>
                <w:szCs w:val="20"/>
              </w:rPr>
              <w:t>Operating System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Default="004B7BB9" w:rsidP="0017295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</w:p>
          <w:p w:rsidR="001F0B3A" w:rsidRPr="001F0B3A" w:rsidRDefault="00B25D1E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Windows XP,Vista,7</w:t>
            </w:r>
          </w:p>
          <w:p w:rsidR="001F0B3A" w:rsidRPr="00BC25C0" w:rsidRDefault="001F0B3A" w:rsidP="001F0B3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Linux Ubuntu 12.04 L</w:t>
            </w:r>
            <w:r w:rsidR="00B25D1E">
              <w:rPr>
                <w:rStyle w:val="ResumeBodyCharChar"/>
              </w:rPr>
              <w:t>TS</w:t>
            </w:r>
          </w:p>
        </w:tc>
      </w:tr>
      <w:tr w:rsidR="00633D15" w:rsidRPr="00BC25C0" w:rsidTr="00AB332C">
        <w:trPr>
          <w:trHeight w:hRule="exact" w:val="1121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Pr="00BC25C0" w:rsidRDefault="00633D15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Environment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33D15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Windows environment</w:t>
            </w:r>
          </w:p>
          <w:p w:rsidR="0036062C" w:rsidRPr="00BC25C0" w:rsidRDefault="0036062C" w:rsidP="00CD413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Linux environment</w:t>
            </w:r>
          </w:p>
        </w:tc>
      </w:tr>
      <w:tr w:rsidR="004B7BB9" w:rsidRPr="00BC25C0" w:rsidTr="00AB332C">
        <w:trPr>
          <w:trHeight w:hRule="exact" w:val="157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Oracle 7.x</w:t>
            </w:r>
          </w:p>
          <w:p w:rsidR="0017295F" w:rsidRPr="0017295F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PostgreSQL 9.2</w:t>
            </w:r>
          </w:p>
          <w:p w:rsidR="0017295F" w:rsidRPr="00BC25C0" w:rsidRDefault="0017295F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MySQL</w:t>
            </w:r>
          </w:p>
        </w:tc>
      </w:tr>
      <w:tr w:rsidR="004B7BB9" w:rsidRPr="00BC25C0" w:rsidTr="00AB332C">
        <w:trPr>
          <w:trHeight w:hRule="exact" w:val="74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Internet Tools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7304F4" w:rsidRDefault="007304F4" w:rsidP="007304F4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FireBug (web page debug tool)</w:t>
            </w:r>
          </w:p>
        </w:tc>
      </w:tr>
      <w:tr w:rsidR="004B7BB9" w:rsidRPr="00BC25C0" w:rsidTr="00AB332C">
        <w:trPr>
          <w:trHeight w:hRule="exact" w:val="1662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7295F" w:rsidRPr="00195CA1" w:rsidRDefault="00C12762" w:rsidP="009966B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J2EE </w:t>
            </w:r>
            <w:r w:rsidR="0017295F">
              <w:rPr>
                <w:rStyle w:val="ResumeBodyCharChar"/>
              </w:rPr>
              <w:t>6 with Spring and Hibernate</w:t>
            </w:r>
            <w:r w:rsidR="00EE4C3D">
              <w:rPr>
                <w:rStyle w:val="ResumeBodyCharChar"/>
              </w:rPr>
              <w:t xml:space="preserve"> Framework</w:t>
            </w:r>
          </w:p>
          <w:p w:rsidR="00195CA1" w:rsidRPr="00C12762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J2EE</w:t>
            </w:r>
            <w:r w:rsidR="00195CA1">
              <w:rPr>
                <w:rStyle w:val="ResumeBodyCharChar"/>
              </w:rPr>
              <w:t xml:space="preserve"> </w:t>
            </w:r>
            <w:r>
              <w:rPr>
                <w:rStyle w:val="ResumeBodyCharChar"/>
              </w:rPr>
              <w:t xml:space="preserve">6 </w:t>
            </w:r>
            <w:r w:rsidR="00195CA1">
              <w:rPr>
                <w:rStyle w:val="ResumeBodyCharChar"/>
              </w:rPr>
              <w:t>with Struts 2 and EJB 3.0</w:t>
            </w:r>
          </w:p>
          <w:p w:rsidR="00C12762" w:rsidRPr="0017295F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J2EE 5</w:t>
            </w:r>
          </w:p>
          <w:p w:rsidR="0017295F" w:rsidRPr="00BC25C0" w:rsidRDefault="00C12762" w:rsidP="0017295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JEE </w:t>
            </w:r>
            <w:r w:rsidR="0017295F">
              <w:rPr>
                <w:rStyle w:val="ResumeBodyCharChar"/>
              </w:rPr>
              <w:t>4 with cFramework</w:t>
            </w:r>
          </w:p>
        </w:tc>
      </w:tr>
      <w:tr w:rsidR="004B7BB9" w:rsidRPr="00BC25C0" w:rsidTr="00AB332C">
        <w:trPr>
          <w:trHeight w:hRule="exact" w:val="4634"/>
        </w:trPr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lastRenderedPageBreak/>
              <w:t>Other</w:t>
            </w:r>
          </w:p>
        </w:tc>
        <w:tc>
          <w:tcPr>
            <w:tcW w:w="82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7304F4" w:rsidRDefault="00FC0D7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>Spring</w:t>
            </w:r>
            <w:r w:rsidR="00AD30CD">
              <w:rPr>
                <w:rStyle w:val="ResumeBodyCharChar"/>
              </w:rPr>
              <w:t xml:space="preserve">Roo 1.2.4 </w:t>
            </w:r>
          </w:p>
          <w:p w:rsidR="007304F4" w:rsidRDefault="007304F4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HTML, JSP, JavaScript, JQuery</w:t>
            </w:r>
          </w:p>
          <w:p w:rsidR="007304F4" w:rsidRPr="00AD30CD" w:rsidRDefault="007304F4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JSON, XML data</w:t>
            </w:r>
          </w:p>
          <w:p w:rsidR="00AD30CD" w:rsidRDefault="00BE4B3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Maven</w:t>
            </w:r>
          </w:p>
          <w:p w:rsidR="00FA3F1B" w:rsidRDefault="00FA3F1B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Apache Tomcat Server</w:t>
            </w:r>
          </w:p>
          <w:p w:rsidR="00195CA1" w:rsidRPr="0045647F" w:rsidRDefault="00195CA1" w:rsidP="0045647F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JBoss Server</w:t>
            </w:r>
            <w:r w:rsidR="0045647F">
              <w:rPr>
                <w:rFonts w:ascii="Avenir 45" w:hAnsi="Avenir 45"/>
                <w:szCs w:val="20"/>
              </w:rPr>
              <w:t>/ Glassfish Server/ Bea Weblogic Server</w:t>
            </w:r>
          </w:p>
          <w:p w:rsidR="00BE4B3B" w:rsidRDefault="0045647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SOAP/</w:t>
            </w:r>
            <w:r w:rsidR="00BE4B3B">
              <w:rPr>
                <w:rFonts w:ascii="Avenir 45" w:hAnsi="Avenir 45"/>
                <w:szCs w:val="20"/>
              </w:rPr>
              <w:t>REST Webservices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Git 1.7/1.8</w:t>
            </w:r>
          </w:p>
          <w:p w:rsidR="0046504F" w:rsidRDefault="0046504F" w:rsidP="00A77517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Subversion</w:t>
            </w:r>
          </w:p>
          <w:p w:rsidR="00195CA1" w:rsidRDefault="003B0182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 xml:space="preserve">Soap UI / </w:t>
            </w:r>
            <w:r w:rsidR="00323C6A">
              <w:rPr>
                <w:rFonts w:ascii="Avenir 45" w:hAnsi="Avenir 45"/>
                <w:szCs w:val="20"/>
              </w:rPr>
              <w:t>Load UI</w:t>
            </w:r>
          </w:p>
          <w:p w:rsidR="0045647F" w:rsidRDefault="0045647F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JMeter 2.8</w:t>
            </w:r>
          </w:p>
          <w:p w:rsidR="00323C6A" w:rsidRPr="00323C6A" w:rsidRDefault="00323C6A" w:rsidP="00323C6A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Style w:val="ResumeBodyCharChar"/>
              </w:rPr>
              <w:t xml:space="preserve">JUnit </w:t>
            </w:r>
            <w:r>
              <w:rPr>
                <w:rStyle w:val="ResumeBodyCharChar"/>
                <w:rFonts w:ascii="Avenir 45" w:hAnsi="Avenir 45"/>
                <w:szCs w:val="20"/>
              </w:rPr>
              <w:t>4.11</w:t>
            </w:r>
          </w:p>
          <w:p w:rsidR="0045647F" w:rsidRDefault="0045647F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QUnit.js  / Blanket.js</w:t>
            </w:r>
          </w:p>
          <w:p w:rsidR="00323C6A" w:rsidRDefault="00323C6A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PMD/Checkstyle/Findbugs</w:t>
            </w:r>
          </w:p>
          <w:p w:rsidR="00323C6A" w:rsidRPr="00BC25C0" w:rsidRDefault="00DB228B" w:rsidP="00195CA1">
            <w:pPr>
              <w:pStyle w:val="ResumeBodyChar"/>
              <w:numPr>
                <w:ilvl w:val="0"/>
                <w:numId w:val="5"/>
              </w:numPr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>
              <w:rPr>
                <w:rFonts w:ascii="Avenir 45" w:hAnsi="Avenir 45"/>
                <w:szCs w:val="20"/>
              </w:rPr>
              <w:t>Putty</w:t>
            </w:r>
            <w:r w:rsidR="00AB332C">
              <w:rPr>
                <w:rFonts w:ascii="Avenir 45" w:hAnsi="Avenir 45"/>
                <w:szCs w:val="20"/>
              </w:rPr>
              <w:t xml:space="preserve"> / WinScp</w:t>
            </w:r>
          </w:p>
        </w:tc>
      </w:tr>
    </w:tbl>
    <w:p w:rsidR="00124386" w:rsidRPr="00BC25C0" w:rsidRDefault="004B7BB9" w:rsidP="00A405CF">
      <w:pPr>
        <w:pStyle w:val="ResumeSkillSet"/>
        <w:rPr>
          <w:rFonts w:ascii="Avenir 45" w:hAnsi="Avenir 45"/>
          <w:sz w:val="20"/>
          <w:szCs w:val="20"/>
        </w:rPr>
      </w:pPr>
      <w:r w:rsidRPr="00BC25C0">
        <w:rPr>
          <w:rFonts w:ascii="Avenir 45" w:hAnsi="Avenir 45"/>
          <w:sz w:val="20"/>
          <w:szCs w:val="20"/>
        </w:rPr>
        <w:t>Functional</w:t>
      </w:r>
    </w:p>
    <w:tbl>
      <w:tblPr>
        <w:tblW w:w="0" w:type="auto"/>
        <w:tblLook w:val="01E0"/>
      </w:tblPr>
      <w:tblGrid>
        <w:gridCol w:w="2088"/>
        <w:gridCol w:w="8100"/>
      </w:tblGrid>
      <w:tr w:rsidR="004B7BB9" w:rsidRPr="00BC25C0" w:rsidTr="00386899">
        <w:trPr>
          <w:trHeight w:hRule="exact" w:val="957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>Management and Leadership Skills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86899" w:rsidRPr="00BC25C0" w:rsidRDefault="00661051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Style w:val="ResumeBodyCharChar"/>
                <w:rFonts w:ascii="Avenir 45" w:hAnsi="Avenir 45"/>
                <w:szCs w:val="20"/>
              </w:rPr>
            </w:pPr>
            <w:r>
              <w:rPr>
                <w:rStyle w:val="ResumeBodyCharChar"/>
                <w:rFonts w:ascii="Avenir 45" w:hAnsi="Avenir 45"/>
                <w:szCs w:val="20"/>
              </w:rPr>
              <w:t>Technical Team Lead</w:t>
            </w:r>
          </w:p>
          <w:p w:rsidR="00386899" w:rsidRPr="00BC25C0" w:rsidRDefault="00386899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72"/>
              <w:rPr>
                <w:rFonts w:ascii="Avenir 45" w:hAnsi="Avenir 45"/>
                <w:szCs w:val="20"/>
              </w:rPr>
            </w:pPr>
          </w:p>
        </w:tc>
      </w:tr>
      <w:tr w:rsidR="004B7BB9" w:rsidRPr="00BC25C0" w:rsidTr="00357692">
        <w:trPr>
          <w:trHeight w:hRule="exact" w:val="648"/>
        </w:trPr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4B7BB9" w:rsidP="005A1398">
            <w:pPr>
              <w:pStyle w:val="ResumeBodyChar"/>
              <w:rPr>
                <w:rFonts w:ascii="Avenir 45" w:hAnsi="Avenir 45"/>
                <w:b/>
                <w:bCs/>
                <w:iCs/>
                <w:szCs w:val="20"/>
              </w:rPr>
            </w:pPr>
            <w:r w:rsidRPr="00BC25C0">
              <w:rPr>
                <w:rFonts w:ascii="Avenir 45" w:hAnsi="Avenir 45"/>
                <w:b/>
                <w:bCs/>
                <w:iCs/>
                <w:szCs w:val="20"/>
              </w:rPr>
              <w:t xml:space="preserve">Training &amp; Development </w:t>
            </w:r>
          </w:p>
        </w:tc>
        <w:tc>
          <w:tcPr>
            <w:tcW w:w="81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B7BB9" w:rsidRPr="00BC25C0" w:rsidRDefault="00A405CF" w:rsidP="00A405CF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rPr>
                <w:rFonts w:ascii="Avenir 45" w:hAnsi="Avenir 45"/>
                <w:szCs w:val="20"/>
              </w:rPr>
            </w:pPr>
            <w:r w:rsidRPr="00BC25C0">
              <w:rPr>
                <w:rStyle w:val="ResumeBodyCharChar"/>
                <w:rFonts w:ascii="Avenir 45" w:hAnsi="Avenir 45"/>
                <w:szCs w:val="20"/>
              </w:rPr>
              <w:t xml:space="preserve"> </w:t>
            </w:r>
            <w:r w:rsidR="008649DE" w:rsidRPr="00BC25C0">
              <w:rPr>
                <w:rStyle w:val="ResumeBodyCharChar"/>
                <w:rFonts w:ascii="Avenir 45" w:hAnsi="Avenir 45"/>
                <w:szCs w:val="20"/>
              </w:rPr>
              <w:t>Technical ability to Train and Troubleshoot</w:t>
            </w:r>
          </w:p>
        </w:tc>
      </w:tr>
    </w:tbl>
    <w:p w:rsidR="00881E3C" w:rsidRDefault="00881E3C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9C0976" w:rsidRPr="00BC25C0" w:rsidRDefault="009C0976" w:rsidP="009C0976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Professional Experience</w:t>
      </w:r>
    </w:p>
    <w:tbl>
      <w:tblPr>
        <w:tblW w:w="0" w:type="auto"/>
        <w:tblLook w:val="01E0"/>
      </w:tblPr>
      <w:tblGrid>
        <w:gridCol w:w="5976"/>
        <w:gridCol w:w="4212"/>
      </w:tblGrid>
      <w:tr w:rsidR="009C0976" w:rsidRPr="00BC25C0" w:rsidTr="009C02AF">
        <w:trPr>
          <w:trHeight w:val="207"/>
        </w:trPr>
        <w:tc>
          <w:tcPr>
            <w:tcW w:w="5976" w:type="dxa"/>
            <w:vAlign w:val="center"/>
          </w:tcPr>
          <w:p w:rsidR="009C0976" w:rsidRPr="00BC25C0" w:rsidRDefault="009C0976" w:rsidP="009C02AF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Capgemini Philippines Corp.</w:t>
            </w:r>
          </w:p>
        </w:tc>
        <w:tc>
          <w:tcPr>
            <w:tcW w:w="4212" w:type="dxa"/>
            <w:vAlign w:val="center"/>
          </w:tcPr>
          <w:p w:rsidR="009C0976" w:rsidRPr="00BC25C0" w:rsidRDefault="00032657" w:rsidP="009C02AF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 xml:space="preserve">March </w:t>
            </w:r>
            <w:r w:rsidR="009C0976">
              <w:rPr>
                <w:rFonts w:ascii="Avenir 45" w:hAnsi="Avenir 45"/>
                <w:szCs w:val="20"/>
                <w:u w:val="none"/>
              </w:rPr>
              <w:t>2014</w:t>
            </w:r>
            <w:r>
              <w:rPr>
                <w:rFonts w:ascii="Avenir 45" w:hAnsi="Avenir 45"/>
                <w:szCs w:val="20"/>
                <w:u w:val="none"/>
              </w:rPr>
              <w:t xml:space="preserve"> </w:t>
            </w:r>
            <w:r w:rsidR="00B84EEF">
              <w:rPr>
                <w:rFonts w:ascii="Avenir 45" w:hAnsi="Avenir 45"/>
                <w:szCs w:val="20"/>
                <w:u w:val="none"/>
              </w:rPr>
              <w:t>-</w:t>
            </w:r>
            <w:r>
              <w:rPr>
                <w:rFonts w:ascii="Avenir 45" w:hAnsi="Avenir 45"/>
                <w:szCs w:val="20"/>
                <w:u w:val="none"/>
              </w:rPr>
              <w:t xml:space="preserve"> </w:t>
            </w:r>
            <w:r w:rsidR="00B84EEF">
              <w:rPr>
                <w:rFonts w:ascii="Avenir 45" w:hAnsi="Avenir 45"/>
                <w:szCs w:val="20"/>
                <w:u w:val="none"/>
              </w:rPr>
              <w:t>June 30, 2014</w:t>
            </w:r>
          </w:p>
        </w:tc>
      </w:tr>
      <w:tr w:rsidR="009C0976" w:rsidRPr="00BC25C0" w:rsidTr="009C02AF">
        <w:trPr>
          <w:trHeight w:val="80"/>
        </w:trPr>
        <w:tc>
          <w:tcPr>
            <w:tcW w:w="5976" w:type="dxa"/>
            <w:vAlign w:val="center"/>
          </w:tcPr>
          <w:p w:rsidR="009C0976" w:rsidRDefault="009C0976" w:rsidP="009C02AF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Junior Software Consultant (Java)</w:t>
            </w:r>
          </w:p>
          <w:p w:rsidR="009C0976" w:rsidRPr="00BC25C0" w:rsidRDefault="009C0976" w:rsidP="009C02A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9C0976" w:rsidRPr="00BC25C0" w:rsidRDefault="009C0976" w:rsidP="009C02AF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9C0976" w:rsidRDefault="00E27499" w:rsidP="00D635E4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BTMU Captive Pilot</w:t>
      </w:r>
      <w:r w:rsidR="009C0976">
        <w:rPr>
          <w:rFonts w:ascii="Avenir 45" w:hAnsi="Avenir 45"/>
          <w:b/>
        </w:rPr>
        <w:t xml:space="preserve">, </w:t>
      </w:r>
      <w:r w:rsidR="00D635E4">
        <w:rPr>
          <w:rFonts w:ascii="Avenir 45" w:hAnsi="Avenir 45"/>
        </w:rPr>
        <w:t>is a pilot project for BTMU client based in Japan</w:t>
      </w:r>
      <w:r w:rsidR="009C0976">
        <w:rPr>
          <w:rFonts w:ascii="Avenir 45" w:hAnsi="Avenir 45"/>
        </w:rPr>
        <w:t>.</w:t>
      </w:r>
      <w:r w:rsidR="00D635E4">
        <w:rPr>
          <w:rFonts w:ascii="Avenir 45" w:hAnsi="Avenir 45"/>
        </w:rPr>
        <w:t xml:space="preserve"> Utility components to be used by client programmers for future software development.</w:t>
      </w:r>
      <w:r w:rsidR="00423A8A">
        <w:rPr>
          <w:rFonts w:ascii="Avenir 45" w:hAnsi="Avenir 45"/>
        </w:rPr>
        <w:t xml:space="preserve"> It is compose of 4 components (Draft AutoSave, Consumption Tax Calculation, Maskization, Allowed String). </w:t>
      </w:r>
    </w:p>
    <w:p w:rsidR="009C0976" w:rsidRDefault="009C0976" w:rsidP="009C0976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9C0976" w:rsidRDefault="009C0976" w:rsidP="009C0976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9C0976" w:rsidRPr="00BC25C0" w:rsidRDefault="009C0976" w:rsidP="009C0976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9C0976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5</w:t>
      </w:r>
      <w:r w:rsidR="00E80833">
        <w:rPr>
          <w:rFonts w:ascii="Avenir 45" w:hAnsi="Avenir 45"/>
        </w:rPr>
        <w:t>.0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Server Pages (JSP)</w:t>
      </w:r>
    </w:p>
    <w:p w:rsidR="009C0976" w:rsidRDefault="009C0976" w:rsidP="00AE3CC9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Maven 2.2.1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316122" w:rsidRP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20" w:hanging="360"/>
        <w:rPr>
          <w:rFonts w:ascii="Avenir 45" w:hAnsi="Avenir 45"/>
          <w:b/>
        </w:rPr>
      </w:pPr>
      <w:r>
        <w:rPr>
          <w:rFonts w:ascii="Avenir 45" w:hAnsi="Avenir 45"/>
        </w:rPr>
        <w:tab/>
      </w:r>
      <w:r w:rsidRPr="00316122">
        <w:rPr>
          <w:rFonts w:ascii="Avenir 45" w:hAnsi="Avenir 45"/>
          <w:b/>
        </w:rPr>
        <w:t>Code Quality Check plugins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Checkstyle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PMD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FindBugs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316122" w:rsidRP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316122">
        <w:rPr>
          <w:rFonts w:ascii="Avenir 45" w:hAnsi="Avenir 45"/>
          <w:b/>
        </w:rPr>
        <w:t>Code Coverage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EclEmma</w:t>
      </w:r>
      <w:r w:rsidR="00CF286B">
        <w:rPr>
          <w:rFonts w:ascii="Avenir 45" w:hAnsi="Avenir 45"/>
        </w:rPr>
        <w:t>/Cobertura</w:t>
      </w:r>
      <w:r>
        <w:rPr>
          <w:rFonts w:ascii="Avenir 45" w:hAnsi="Avenir 45"/>
        </w:rPr>
        <w:t xml:space="preserve"> (Java codes)</w:t>
      </w:r>
    </w:p>
    <w:p w:rsidR="00316122" w:rsidRDefault="00316122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Blanket.js (JQuery/Javascript codes)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316122">
        <w:rPr>
          <w:rFonts w:ascii="Avenir 45" w:hAnsi="Avenir 45"/>
          <w:b/>
        </w:rPr>
        <w:t>Continuous Integration</w:t>
      </w:r>
    </w:p>
    <w:p w:rsidR="00316122" w:rsidRPr="00316122" w:rsidRDefault="00316122" w:rsidP="00316122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Hudson</w:t>
      </w:r>
      <w:r w:rsidR="00C9734E">
        <w:rPr>
          <w:rFonts w:ascii="Avenir 45" w:hAnsi="Avenir 45"/>
        </w:rPr>
        <w:t xml:space="preserve"> CI</w:t>
      </w:r>
    </w:p>
    <w:p w:rsidR="00316122" w:rsidRDefault="00316122" w:rsidP="00316122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   Application Server:</w:t>
      </w:r>
    </w:p>
    <w:p w:rsidR="009C0976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Websphere Application Server</w:t>
      </w:r>
    </w:p>
    <w:p w:rsidR="00AE3CC9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Weblogic Application Server</w:t>
      </w:r>
    </w:p>
    <w:p w:rsidR="00AE3CC9" w:rsidRDefault="00AE3CC9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Tomcat Web Server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>
        <w:rPr>
          <w:rFonts w:ascii="Avenir 45" w:hAnsi="Avenir 45"/>
          <w:b/>
        </w:rPr>
        <w:t>Testing Tool</w:t>
      </w:r>
      <w:r w:rsidRPr="00A731AD">
        <w:rPr>
          <w:rFonts w:ascii="Avenir 45" w:hAnsi="Avenir 45"/>
          <w:b/>
        </w:rPr>
        <w:t>:</w:t>
      </w:r>
    </w:p>
    <w:p w:rsidR="009C0976" w:rsidRDefault="00AE3CC9" w:rsidP="00316122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JMeter 2.8</w:t>
      </w:r>
      <w:r w:rsidR="00940007">
        <w:rPr>
          <w:rFonts w:ascii="Avenir 45" w:hAnsi="Avenir 45"/>
        </w:rPr>
        <w:t xml:space="preserve"> (Load/Performance Test)</w:t>
      </w:r>
    </w:p>
    <w:p w:rsidR="00940007" w:rsidRPr="00316122" w:rsidRDefault="00940007" w:rsidP="00940007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QUnit 1.14.0 (Unit test JavaScript codes)</w:t>
      </w:r>
    </w:p>
    <w:p w:rsidR="00940007" w:rsidRPr="00316122" w:rsidRDefault="00940007" w:rsidP="00940007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JUnit 4.11 (Unit Test Java codes)</w:t>
      </w:r>
    </w:p>
    <w:p w:rsidR="00316122" w:rsidRDefault="00316122" w:rsidP="00940007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Tortoise SVN version control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9C0976" w:rsidRDefault="004F767E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XE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</w:t>
      </w:r>
      <w:r w:rsidR="00A01A43">
        <w:rPr>
          <w:rFonts w:ascii="Avenir 45" w:hAnsi="Avenir 45"/>
        </w:rPr>
        <w:t xml:space="preserve"> Kepler</w:t>
      </w:r>
    </w:p>
    <w:p w:rsidR="009C0976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9C0976" w:rsidRPr="00A731AD" w:rsidRDefault="009C0976" w:rsidP="009C0976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9C0976" w:rsidRDefault="009C0976" w:rsidP="009C097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7</w:t>
      </w:r>
    </w:p>
    <w:p w:rsidR="009C0976" w:rsidRPr="00BC25C0" w:rsidRDefault="009C0976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90421" w:rsidRPr="00BC25C0" w:rsidRDefault="00290421" w:rsidP="003B52C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Professional Experience</w:t>
      </w:r>
    </w:p>
    <w:tbl>
      <w:tblPr>
        <w:tblW w:w="0" w:type="auto"/>
        <w:tblLook w:val="01E0"/>
      </w:tblPr>
      <w:tblGrid>
        <w:gridCol w:w="5976"/>
        <w:gridCol w:w="4212"/>
      </w:tblGrid>
      <w:tr w:rsidR="00842F03" w:rsidRPr="00BC25C0" w:rsidTr="00357692">
        <w:trPr>
          <w:trHeight w:val="207"/>
        </w:trPr>
        <w:tc>
          <w:tcPr>
            <w:tcW w:w="5976" w:type="dxa"/>
            <w:vAlign w:val="center"/>
          </w:tcPr>
          <w:p w:rsidR="00842F03" w:rsidRPr="00BC25C0" w:rsidRDefault="00195CA1" w:rsidP="0041068C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Capgemini Philippines Corp.</w:t>
            </w:r>
          </w:p>
        </w:tc>
        <w:tc>
          <w:tcPr>
            <w:tcW w:w="4212" w:type="dxa"/>
            <w:vAlign w:val="center"/>
          </w:tcPr>
          <w:p w:rsidR="00842F03" w:rsidRPr="00BC25C0" w:rsidRDefault="00195CA1" w:rsidP="00850A89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January 2014</w:t>
            </w:r>
            <w:r w:rsidR="00A405CF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 w:rsidR="00850A89">
              <w:rPr>
                <w:rFonts w:ascii="Avenir 45" w:hAnsi="Avenir 45"/>
                <w:szCs w:val="20"/>
                <w:u w:val="none"/>
              </w:rPr>
              <w:t>March</w:t>
            </w:r>
            <w:r w:rsidR="009B3EA5">
              <w:rPr>
                <w:rFonts w:ascii="Avenir 45" w:hAnsi="Avenir 45"/>
                <w:szCs w:val="20"/>
                <w:u w:val="none"/>
              </w:rPr>
              <w:t xml:space="preserve"> 2014</w:t>
            </w:r>
          </w:p>
        </w:tc>
      </w:tr>
      <w:tr w:rsidR="00842F03" w:rsidRPr="00BC25C0" w:rsidTr="00357692">
        <w:trPr>
          <w:trHeight w:val="80"/>
        </w:trPr>
        <w:tc>
          <w:tcPr>
            <w:tcW w:w="5976" w:type="dxa"/>
            <w:vAlign w:val="center"/>
          </w:tcPr>
          <w:p w:rsidR="00842F03" w:rsidRDefault="000C1358" w:rsidP="00881E3C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Junior Software Consultant (Java)</w:t>
            </w:r>
          </w:p>
          <w:p w:rsidR="00881E3C" w:rsidRPr="00BC25C0" w:rsidRDefault="00881E3C" w:rsidP="00881E3C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842F03" w:rsidRPr="00BC25C0" w:rsidRDefault="00842F03" w:rsidP="00357692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7264F9" w:rsidRDefault="00195CA1" w:rsidP="007264F9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Skill Portal System</w:t>
      </w:r>
      <w:r w:rsidR="00A91EF3">
        <w:rPr>
          <w:rFonts w:ascii="Avenir 45" w:hAnsi="Avenir 45"/>
          <w:b/>
        </w:rPr>
        <w:t xml:space="preserve">, </w:t>
      </w:r>
      <w:r w:rsidR="007264F9">
        <w:rPr>
          <w:rFonts w:ascii="Avenir 45" w:hAnsi="Avenir 45"/>
        </w:rPr>
        <w:t xml:space="preserve">is a </w:t>
      </w:r>
      <w:r w:rsidR="000C1358">
        <w:rPr>
          <w:rFonts w:ascii="Avenir 45" w:hAnsi="Avenir 45"/>
        </w:rPr>
        <w:t>system currently being de</w:t>
      </w:r>
      <w:r w:rsidR="0035127E">
        <w:rPr>
          <w:rFonts w:ascii="Avenir 45" w:hAnsi="Avenir 45"/>
        </w:rPr>
        <w:t>veloped by FS GBU Java Team Manila</w:t>
      </w:r>
      <w:r w:rsidR="000C1358">
        <w:rPr>
          <w:rFonts w:ascii="Avenir 45" w:hAnsi="Avenir 45"/>
        </w:rPr>
        <w:t>.</w:t>
      </w:r>
    </w:p>
    <w:p w:rsidR="007264F9" w:rsidRPr="007264F9" w:rsidRDefault="007264F9" w:rsidP="007264F9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A skill management tool that will help HR department align resource skills to the clients needs.</w:t>
      </w:r>
    </w:p>
    <w:p w:rsidR="000C1358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>The system is intended to be used by Capgemini Philippines.</w:t>
      </w:r>
    </w:p>
    <w:p w:rsidR="007978B6" w:rsidRDefault="000C1358" w:rsidP="000C1358">
      <w:pPr>
        <w:pStyle w:val="ResumeBullet2"/>
        <w:numPr>
          <w:ilvl w:val="0"/>
          <w:numId w:val="0"/>
        </w:numPr>
        <w:ind w:left="37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A731AD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A731AD" w:rsidRPr="00BC25C0" w:rsidRDefault="00A731AD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7978B6" w:rsidRDefault="007978B6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35127E">
        <w:rPr>
          <w:rFonts w:ascii="Avenir 45" w:hAnsi="Avenir 45"/>
        </w:rPr>
        <w:t>Struts 2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7978B6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Server Pages (JSP)</w:t>
      </w:r>
    </w:p>
    <w:p w:rsidR="0029435A" w:rsidRPr="0029435A" w:rsidRDefault="0029435A" w:rsidP="0029435A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A731AD" w:rsidRDefault="0035127E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</w:t>
      </w:r>
      <w:r w:rsidR="00A731AD">
        <w:rPr>
          <w:rFonts w:ascii="Avenir 45" w:hAnsi="Avenir 45"/>
        </w:rPr>
        <w:t xml:space="preserve"> webservices</w:t>
      </w:r>
    </w:p>
    <w:p w:rsidR="00A731AD" w:rsidRDefault="00A731AD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  <w:r w:rsidR="001A5A5D">
        <w:rPr>
          <w:rFonts w:ascii="Avenir 45" w:hAnsi="Avenir 45"/>
        </w:rPr>
        <w:t>2.2.1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Hibernate</w:t>
      </w:r>
      <w:r w:rsidR="001A5A5D">
        <w:rPr>
          <w:rFonts w:ascii="Avenir 45" w:hAnsi="Avenir 45"/>
        </w:rPr>
        <w:t xml:space="preserve"> 3.2.0</w:t>
      </w:r>
    </w:p>
    <w:p w:rsidR="00BA14EB" w:rsidRDefault="00BA14EB" w:rsidP="00A731AD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EJB 3.0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</w:t>
      </w:r>
      <w:r w:rsidR="00BA14EB">
        <w:rPr>
          <w:rFonts w:ascii="Avenir 45" w:hAnsi="Avenir 45"/>
          <w:b/>
        </w:rPr>
        <w:t xml:space="preserve">   </w:t>
      </w:r>
      <w:r>
        <w:rPr>
          <w:rFonts w:ascii="Avenir 45" w:hAnsi="Avenir 45"/>
          <w:b/>
        </w:rPr>
        <w:t>Application Server:</w:t>
      </w:r>
    </w:p>
    <w:p w:rsidR="009A2BA0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JBoss</w:t>
      </w:r>
      <w:r w:rsidR="009A2BA0">
        <w:rPr>
          <w:rFonts w:ascii="Avenir 45" w:hAnsi="Avenir 45"/>
        </w:rPr>
        <w:t xml:space="preserve"> </w:t>
      </w:r>
      <w:r>
        <w:rPr>
          <w:rFonts w:ascii="Avenir 45" w:hAnsi="Avenir 45"/>
        </w:rPr>
        <w:t>Server</w:t>
      </w:r>
    </w:p>
    <w:p w:rsidR="00BA14EB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BA14EB" w:rsidRPr="00A731AD" w:rsidRDefault="00BA14EB" w:rsidP="00BA14EB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>
        <w:rPr>
          <w:rFonts w:ascii="Avenir 45" w:hAnsi="Avenir 45"/>
          <w:b/>
        </w:rPr>
        <w:t>Testing Tool</w:t>
      </w:r>
      <w:r w:rsidRPr="00A731AD">
        <w:rPr>
          <w:rFonts w:ascii="Avenir 45" w:hAnsi="Avenir 45"/>
          <w:b/>
        </w:rPr>
        <w:t>:</w:t>
      </w:r>
    </w:p>
    <w:p w:rsidR="00BA14EB" w:rsidRPr="00BA14EB" w:rsidRDefault="00BA14EB" w:rsidP="00BA14EB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Soap UI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8649DE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Tortoise SVN</w:t>
      </w:r>
      <w:r w:rsidR="007978B6">
        <w:rPr>
          <w:rFonts w:ascii="Avenir 45" w:hAnsi="Avenir 45"/>
        </w:rPr>
        <w:t xml:space="preserve"> version control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MySQL 5.0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9E217F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lastRenderedPageBreak/>
        <w:t>Eclipse</w:t>
      </w:r>
    </w:p>
    <w:p w:rsid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A731AD" w:rsidRPr="00A731AD" w:rsidRDefault="00A731AD" w:rsidP="00A731AD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A731AD" w:rsidRDefault="0035127E" w:rsidP="007978B6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7</w:t>
      </w:r>
    </w:p>
    <w:p w:rsidR="0046504F" w:rsidRPr="00BC25C0" w:rsidRDefault="0046504F" w:rsidP="008649DE">
      <w:pPr>
        <w:pStyle w:val="ResumeBullet2"/>
        <w:numPr>
          <w:ilvl w:val="0"/>
          <w:numId w:val="0"/>
        </w:numPr>
        <w:tabs>
          <w:tab w:val="left" w:pos="900"/>
        </w:tabs>
        <w:ind w:left="720"/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195CA1" w:rsidRPr="00BC25C0" w:rsidTr="008D1B55">
        <w:trPr>
          <w:trHeight w:val="207"/>
        </w:trPr>
        <w:tc>
          <w:tcPr>
            <w:tcW w:w="5976" w:type="dxa"/>
            <w:vAlign w:val="center"/>
          </w:tcPr>
          <w:p w:rsidR="00195CA1" w:rsidRPr="00BC25C0" w:rsidRDefault="00195CA1" w:rsidP="008D1B55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Exist Software Laboratories Inc.</w:t>
            </w: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June 2013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November 2013</w:t>
            </w:r>
          </w:p>
        </w:tc>
      </w:tr>
      <w:tr w:rsidR="00195CA1" w:rsidRPr="00BC25C0" w:rsidTr="008D1B55">
        <w:trPr>
          <w:trHeight w:val="80"/>
        </w:trPr>
        <w:tc>
          <w:tcPr>
            <w:tcW w:w="5976" w:type="dxa"/>
            <w:vAlign w:val="center"/>
          </w:tcPr>
          <w:p w:rsidR="00195CA1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</w:rPr>
            </w:pPr>
            <w:r>
              <w:rPr>
                <w:rFonts w:ascii="Avenir 45" w:hAnsi="Avenir 45"/>
                <w:b/>
              </w:rPr>
              <w:t>Java Developer/Software Engineer 2 (Java)</w:t>
            </w:r>
          </w:p>
          <w:p w:rsidR="00195CA1" w:rsidRPr="00BC25C0" w:rsidRDefault="00195CA1" w:rsidP="008D1B55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195CA1" w:rsidRPr="00BC25C0" w:rsidRDefault="00195CA1" w:rsidP="008D1B55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195CA1" w:rsidRDefault="00195CA1" w:rsidP="00195CA1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A91EF3">
        <w:rPr>
          <w:rFonts w:ascii="Avenir 45" w:hAnsi="Avenir 45"/>
          <w:b/>
        </w:rPr>
        <w:t>Carrefour Transretail POS</w:t>
      </w:r>
      <w:r>
        <w:rPr>
          <w:rFonts w:ascii="Avenir 45" w:hAnsi="Avenir 45"/>
          <w:b/>
        </w:rPr>
        <w:t xml:space="preserve">, </w:t>
      </w:r>
      <w:r>
        <w:rPr>
          <w:rFonts w:ascii="Avenir 45" w:hAnsi="Avenir 45"/>
        </w:rPr>
        <w:t xml:space="preserve">developed a Web based Point of Sales System for Carrefour Indonesia, created using java platform and embedded with new opensource software technologies. This is a newly developed system created from scratch and this will be used in all stores within this country.  </w:t>
      </w: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195CA1" w:rsidRPr="00BC25C0" w:rsidRDefault="00195CA1" w:rsidP="00195CA1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Roo 1.2.4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HTML5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Node.js server(for offline mode)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(for online mode)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1.8 version control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(Production)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Juno</w:t>
      </w:r>
    </w:p>
    <w:p w:rsidR="00195CA1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195CA1" w:rsidRPr="00A731AD" w:rsidRDefault="00195CA1" w:rsidP="00195CA1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195CA1" w:rsidRDefault="00195CA1" w:rsidP="00195CA1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Linux Ubuntu</w:t>
      </w:r>
    </w:p>
    <w:p w:rsidR="0020385B" w:rsidRPr="00BC25C0" w:rsidRDefault="0020385B" w:rsidP="00842F03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F20C9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F20C98" w:rsidRPr="00BC25C0" w:rsidRDefault="00F20C9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F20C98" w:rsidRPr="00BC25C0" w:rsidRDefault="00455CB0" w:rsidP="00F20C98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November</w:t>
            </w:r>
            <w:r w:rsidR="00F20C98">
              <w:rPr>
                <w:rFonts w:ascii="Avenir 45" w:hAnsi="Avenir 45"/>
                <w:szCs w:val="20"/>
                <w:u w:val="none"/>
              </w:rPr>
              <w:t xml:space="preserve"> 201</w:t>
            </w:r>
            <w:r>
              <w:rPr>
                <w:rFonts w:ascii="Avenir 45" w:hAnsi="Avenir 45"/>
                <w:szCs w:val="20"/>
                <w:u w:val="none"/>
              </w:rPr>
              <w:t>2</w:t>
            </w:r>
            <w:r w:rsidR="00F20C9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 w:rsidR="00F20C98">
              <w:rPr>
                <w:rFonts w:ascii="Avenir 45" w:hAnsi="Avenir 45"/>
                <w:szCs w:val="20"/>
                <w:u w:val="none"/>
              </w:rPr>
              <w:t>June 2013</w:t>
            </w:r>
          </w:p>
        </w:tc>
      </w:tr>
      <w:tr w:rsidR="00F20C98" w:rsidRPr="00BC25C0" w:rsidTr="005E0867">
        <w:trPr>
          <w:trHeight w:val="80"/>
        </w:trPr>
        <w:tc>
          <w:tcPr>
            <w:tcW w:w="5976" w:type="dxa"/>
            <w:vAlign w:val="center"/>
          </w:tcPr>
          <w:p w:rsidR="00F20C98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</w:t>
            </w:r>
            <w:r w:rsidR="00F20C98">
              <w:rPr>
                <w:rFonts w:ascii="Avenir 45" w:hAnsi="Avenir 45"/>
                <w:b/>
              </w:rPr>
              <w:t>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79761F" w:rsidRPr="00BC25C0" w:rsidRDefault="0079761F" w:rsidP="0079761F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F20C98" w:rsidRPr="00BC25C0" w:rsidRDefault="00F20C9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F20C98" w:rsidRDefault="0079761F" w:rsidP="00F20C98">
      <w:pPr>
        <w:pStyle w:val="ResumeBullet2"/>
        <w:numPr>
          <w:ilvl w:val="0"/>
          <w:numId w:val="5"/>
        </w:numPr>
        <w:rPr>
          <w:rFonts w:ascii="Avenir 45" w:hAnsi="Avenir 45"/>
        </w:rPr>
      </w:pPr>
      <w:r w:rsidRPr="0079761F">
        <w:rPr>
          <w:rFonts w:ascii="Avenir 45" w:hAnsi="Avenir 45"/>
          <w:b/>
        </w:rPr>
        <w:t>Point Management System (China)</w:t>
      </w:r>
      <w:r>
        <w:rPr>
          <w:rFonts w:ascii="Avenir 45" w:hAnsi="Avenir 45"/>
        </w:rPr>
        <w:t>, d</w:t>
      </w:r>
      <w:r w:rsidR="00F20C98">
        <w:rPr>
          <w:rFonts w:ascii="Avenir 45" w:hAnsi="Avenir 45"/>
        </w:rPr>
        <w:t xml:space="preserve">eveloped a Web based Point </w:t>
      </w:r>
      <w:r w:rsidR="00455CB0">
        <w:rPr>
          <w:rFonts w:ascii="Avenir 45" w:hAnsi="Avenir 45"/>
        </w:rPr>
        <w:t xml:space="preserve">Management </w:t>
      </w:r>
      <w:r w:rsidR="00F20C98">
        <w:rPr>
          <w:rFonts w:ascii="Avenir 45" w:hAnsi="Avenir 45"/>
        </w:rPr>
        <w:t xml:space="preserve">System for </w:t>
      </w:r>
      <w:r w:rsidR="00455CB0">
        <w:rPr>
          <w:rFonts w:ascii="Avenir 45" w:hAnsi="Avenir 45"/>
        </w:rPr>
        <w:t>AEON Credit Group China</w:t>
      </w:r>
      <w:r w:rsidR="00F20C98">
        <w:rPr>
          <w:rFonts w:ascii="Avenir 45" w:hAnsi="Avenir 45"/>
        </w:rPr>
        <w:t xml:space="preserve">, created using java platform and embedded with new opensource software technologies. </w:t>
      </w: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F20C98" w:rsidRPr="00BC25C0" w:rsidRDefault="00F20C98" w:rsidP="00F20C9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Java 6 with </w:t>
      </w:r>
      <w:r w:rsidR="00455CB0">
        <w:rPr>
          <w:rFonts w:ascii="Avenir 45" w:hAnsi="Avenir 45"/>
        </w:rPr>
        <w:t>Spring and Hibernate framework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lastRenderedPageBreak/>
        <w:t>Glassfish (Backend Application Server)</w:t>
      </w:r>
    </w:p>
    <w:p w:rsidR="00F20C98" w:rsidRDefault="00F20C98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</w:t>
      </w:r>
      <w:r w:rsidR="00455CB0">
        <w:rPr>
          <w:rFonts w:ascii="Avenir 45" w:hAnsi="Avenir 45"/>
        </w:rPr>
        <w:t>Front End Server</w:t>
      </w:r>
      <w:r>
        <w:rPr>
          <w:rFonts w:ascii="Avenir 45" w:hAnsi="Avenir 45"/>
        </w:rPr>
        <w:t>)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</w:t>
      </w:r>
      <w:r w:rsidR="00F20C98">
        <w:rPr>
          <w:rFonts w:ascii="Avenir 45" w:hAnsi="Avenir 45"/>
        </w:rPr>
        <w:t xml:space="preserve"> version control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55CB0" w:rsidRDefault="00F20C98" w:rsidP="00455CB0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F20C98" w:rsidRDefault="00455CB0" w:rsidP="00455CB0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A949D9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F20C98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F20C98" w:rsidRPr="00A731AD" w:rsidRDefault="00F20C98" w:rsidP="00F20C9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F20C98" w:rsidRDefault="00455CB0" w:rsidP="00F20C9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4856BC" w:rsidRPr="00BC25C0" w:rsidTr="005E0867">
        <w:trPr>
          <w:trHeight w:val="207"/>
        </w:trPr>
        <w:tc>
          <w:tcPr>
            <w:tcW w:w="5976" w:type="dxa"/>
            <w:vAlign w:val="center"/>
          </w:tcPr>
          <w:p w:rsidR="004856BC" w:rsidRPr="00BC25C0" w:rsidRDefault="004856BC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4856BC" w:rsidRPr="00BC25C0" w:rsidRDefault="004856BC" w:rsidP="004856BC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August 2012</w:t>
            </w:r>
            <w:r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October 2012</w:t>
            </w:r>
          </w:p>
        </w:tc>
      </w:tr>
      <w:tr w:rsidR="004856BC" w:rsidRPr="00BC25C0" w:rsidTr="005E0867">
        <w:trPr>
          <w:trHeight w:val="80"/>
        </w:trPr>
        <w:tc>
          <w:tcPr>
            <w:tcW w:w="5976" w:type="dxa"/>
            <w:vAlign w:val="center"/>
          </w:tcPr>
          <w:p w:rsidR="004856BC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533610" w:rsidRPr="00BC25C0" w:rsidRDefault="00533610" w:rsidP="00533610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856BC" w:rsidRPr="00BC25C0" w:rsidRDefault="004856BC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856BC" w:rsidRDefault="00533610" w:rsidP="004856BC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>Online Submission for HPS-PH</w:t>
      </w:r>
      <w:r>
        <w:rPr>
          <w:rFonts w:ascii="Avenir 45" w:hAnsi="Avenir 45"/>
        </w:rPr>
        <w:t xml:space="preserve"> , </w:t>
      </w:r>
      <w:r w:rsidR="004856BC">
        <w:rPr>
          <w:rFonts w:ascii="Avenir 45" w:hAnsi="Avenir 45"/>
        </w:rPr>
        <w:t xml:space="preserve">Developed a Web based </w:t>
      </w:r>
      <w:r w:rsidR="00475E16">
        <w:rPr>
          <w:rFonts w:ascii="Avenir 45" w:hAnsi="Avenir 45"/>
        </w:rPr>
        <w:t>r</w:t>
      </w:r>
      <w:r w:rsidR="004856BC">
        <w:rPr>
          <w:rFonts w:ascii="Avenir 45" w:hAnsi="Avenir 45"/>
        </w:rPr>
        <w:t>emote registration system for Hire Purchase System Philippines. Used new software technologies to integrate to the legacy system.</w:t>
      </w: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4856BC" w:rsidRPr="00BC25C0" w:rsidRDefault="004856BC" w:rsidP="004856BC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tab/>
        <w:t>Platform: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6 with Spring and Hibernate framework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JQuery/JavaScript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Restful webservices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 xml:space="preserve">Apache Maven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Glassfish (Backend Application Server)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Apache Tomcat 6 (Front End Server)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PostgreSQL 9.2 (Development)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Netbeans 7.</w:t>
      </w:r>
      <w:r w:rsidR="00957DD4">
        <w:rPr>
          <w:rFonts w:ascii="Avenir 45" w:hAnsi="Avenir 45"/>
        </w:rPr>
        <w:t>1.</w:t>
      </w:r>
      <w:r>
        <w:rPr>
          <w:rFonts w:ascii="Avenir 45" w:hAnsi="Avenir 45"/>
        </w:rPr>
        <w:t>2</w:t>
      </w:r>
    </w:p>
    <w:p w:rsidR="004856BC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4856BC" w:rsidRPr="00A731AD" w:rsidRDefault="004856BC" w:rsidP="004856BC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4856BC" w:rsidRDefault="004856BC" w:rsidP="004856BC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4856BC" w:rsidRDefault="004856BC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tbl>
      <w:tblPr>
        <w:tblW w:w="0" w:type="auto"/>
        <w:tblLook w:val="01E0"/>
      </w:tblPr>
      <w:tblGrid>
        <w:gridCol w:w="5976"/>
        <w:gridCol w:w="4212"/>
      </w:tblGrid>
      <w:tr w:rsidR="002E6F08" w:rsidRPr="00BC25C0" w:rsidTr="005E0867">
        <w:trPr>
          <w:trHeight w:val="207"/>
        </w:trPr>
        <w:tc>
          <w:tcPr>
            <w:tcW w:w="5976" w:type="dxa"/>
            <w:vAlign w:val="center"/>
          </w:tcPr>
          <w:p w:rsidR="002E6F08" w:rsidRPr="00BC25C0" w:rsidRDefault="002E6F08" w:rsidP="005E0867">
            <w:pPr>
              <w:pStyle w:val="ResumeList"/>
              <w:spacing w:before="12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AEON Credit Service Systems (Phils) Inc.</w:t>
            </w:r>
          </w:p>
        </w:tc>
        <w:tc>
          <w:tcPr>
            <w:tcW w:w="4212" w:type="dxa"/>
            <w:vAlign w:val="center"/>
          </w:tcPr>
          <w:p w:rsidR="002E6F08" w:rsidRPr="00BC25C0" w:rsidRDefault="00B25133" w:rsidP="00B25133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  <w:r>
              <w:rPr>
                <w:rFonts w:ascii="Avenir 45" w:hAnsi="Avenir 45"/>
                <w:szCs w:val="20"/>
                <w:u w:val="none"/>
              </w:rPr>
              <w:t>March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  <w:r w:rsidR="002E6F08" w:rsidRPr="00BC25C0">
              <w:rPr>
                <w:rFonts w:ascii="Avenir 45" w:hAnsi="Avenir 45"/>
                <w:szCs w:val="20"/>
                <w:u w:val="none"/>
              </w:rPr>
              <w:t xml:space="preserve">- </w:t>
            </w:r>
            <w:r>
              <w:rPr>
                <w:rFonts w:ascii="Avenir 45" w:hAnsi="Avenir 45"/>
                <w:szCs w:val="20"/>
                <w:u w:val="none"/>
              </w:rPr>
              <w:t>June</w:t>
            </w:r>
            <w:r w:rsidR="002E6F08">
              <w:rPr>
                <w:rFonts w:ascii="Avenir 45" w:hAnsi="Avenir 45"/>
                <w:szCs w:val="20"/>
                <w:u w:val="none"/>
              </w:rPr>
              <w:t xml:space="preserve"> 2012</w:t>
            </w:r>
          </w:p>
        </w:tc>
      </w:tr>
      <w:tr w:rsidR="002E6F08" w:rsidRPr="00BC25C0" w:rsidTr="005E0867">
        <w:trPr>
          <w:trHeight w:val="80"/>
        </w:trPr>
        <w:tc>
          <w:tcPr>
            <w:tcW w:w="5976" w:type="dxa"/>
            <w:vAlign w:val="center"/>
          </w:tcPr>
          <w:p w:rsidR="002E6F08" w:rsidRPr="00091793" w:rsidRDefault="00091793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  <w:r>
              <w:rPr>
                <w:rFonts w:ascii="Avenir 45" w:hAnsi="Avenir 45"/>
                <w:b/>
              </w:rPr>
              <w:t>Java Developer/Software Engineer (Java)</w:t>
            </w:r>
            <w:r w:rsidRPr="00BC25C0">
              <w:rPr>
                <w:rFonts w:ascii="Avenir 45" w:hAnsi="Avenir 45"/>
                <w:b/>
                <w:bCs/>
              </w:rPr>
              <w:t xml:space="preserve"> </w:t>
            </w:r>
          </w:p>
          <w:p w:rsidR="002E6F08" w:rsidRPr="00BC25C0" w:rsidRDefault="002E6F08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2E6F08" w:rsidRPr="00BC25C0" w:rsidRDefault="002E6F08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2E6F08" w:rsidRDefault="00091793" w:rsidP="002E6F08">
      <w:pPr>
        <w:pStyle w:val="ResumeBullet2"/>
        <w:numPr>
          <w:ilvl w:val="0"/>
          <w:numId w:val="5"/>
        </w:numPr>
        <w:rPr>
          <w:rFonts w:ascii="Avenir 45" w:hAnsi="Avenir 45"/>
        </w:rPr>
      </w:pPr>
      <w:r>
        <w:rPr>
          <w:rFonts w:ascii="Avenir 45" w:hAnsi="Avenir 45"/>
          <w:b/>
        </w:rPr>
        <w:t xml:space="preserve">Hire Purchase System (Philippines), </w:t>
      </w:r>
      <w:r w:rsidR="00B25133">
        <w:rPr>
          <w:rFonts w:ascii="Avenir 45" w:hAnsi="Avenir 45"/>
        </w:rPr>
        <w:t>Modified a Legacy System</w:t>
      </w:r>
      <w:r w:rsidR="007E5FE9">
        <w:rPr>
          <w:rFonts w:ascii="Avenir 45" w:hAnsi="Avenir 45"/>
        </w:rPr>
        <w:t xml:space="preserve"> from Japan to tailor fit AEON Credit Service Philippines business requirements for Loan System.</w:t>
      </w: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  <w:b/>
        </w:rPr>
      </w:pPr>
      <w:r w:rsidRPr="00BC25C0">
        <w:rPr>
          <w:rFonts w:ascii="Avenir 45" w:hAnsi="Avenir 45"/>
          <w:b/>
        </w:rPr>
        <w:t>Environment</w:t>
      </w:r>
      <w:r>
        <w:rPr>
          <w:rFonts w:ascii="Avenir 45" w:hAnsi="Avenir 45"/>
          <w:b/>
        </w:rPr>
        <w:t xml:space="preserve"> and Tools</w:t>
      </w:r>
      <w:r w:rsidRPr="00BC25C0">
        <w:rPr>
          <w:rFonts w:ascii="Avenir 45" w:hAnsi="Avenir 45"/>
          <w:b/>
        </w:rPr>
        <w:t>:</w:t>
      </w:r>
    </w:p>
    <w:p w:rsidR="002E6F08" w:rsidRPr="00BC25C0" w:rsidRDefault="002E6F08" w:rsidP="002E6F08">
      <w:pPr>
        <w:pStyle w:val="ResumeBullet2"/>
        <w:numPr>
          <w:ilvl w:val="0"/>
          <w:numId w:val="0"/>
        </w:numPr>
        <w:rPr>
          <w:rFonts w:ascii="Avenir 45" w:hAnsi="Avenir 45"/>
        </w:rPr>
      </w:pPr>
      <w:r>
        <w:rPr>
          <w:rFonts w:ascii="Avenir 45" w:hAnsi="Avenir 45"/>
          <w:b/>
        </w:rPr>
        <w:lastRenderedPageBreak/>
        <w:tab/>
        <w:t>Platform: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 4</w:t>
      </w:r>
      <w:r w:rsidR="002E6F08">
        <w:rPr>
          <w:rFonts w:ascii="Avenir 45" w:hAnsi="Avenir 45"/>
        </w:rPr>
        <w:t xml:space="preserve"> with </w:t>
      </w:r>
      <w:r>
        <w:rPr>
          <w:rFonts w:ascii="Avenir 45" w:hAnsi="Avenir 45"/>
        </w:rPr>
        <w:t>cF</w:t>
      </w:r>
      <w:r w:rsidR="002E6F08">
        <w:rPr>
          <w:rFonts w:ascii="Avenir 45" w:hAnsi="Avenir 45"/>
        </w:rPr>
        <w:t>ramework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Embedded Technologies: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JavaScript</w:t>
      </w:r>
    </w:p>
    <w:p w:rsidR="002E6F08" w:rsidRDefault="002E6F08" w:rsidP="007E5FE9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JSP</w:t>
      </w:r>
    </w:p>
    <w:p w:rsidR="007E5FE9" w:rsidRDefault="007E5FE9" w:rsidP="007E5FE9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372"/>
        <w:rPr>
          <w:rFonts w:ascii="Avenir 45" w:hAnsi="Avenir 45"/>
        </w:rPr>
      </w:pPr>
      <w:r>
        <w:rPr>
          <w:rFonts w:ascii="Avenir 45" w:hAnsi="Avenir 45"/>
          <w:b/>
        </w:rPr>
        <w:t xml:space="preserve">   Application Server: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Bea Weblogic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Version Control: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Git 1.7 version control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Database</w:t>
      </w:r>
      <w:r>
        <w:rPr>
          <w:rFonts w:ascii="Avenir 45" w:hAnsi="Avenir 45"/>
          <w:b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Oracle 7.x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1092"/>
        <w:rPr>
          <w:rFonts w:ascii="Avenir 45" w:hAnsi="Avenir 45"/>
        </w:rPr>
      </w:pPr>
      <w:r>
        <w:rPr>
          <w:rFonts w:ascii="Avenir 45" w:hAnsi="Avenir 45"/>
        </w:rPr>
        <w:t xml:space="preserve"> 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  <w:r>
        <w:rPr>
          <w:rFonts w:ascii="Avenir 45" w:hAnsi="Avenir 45"/>
          <w:b/>
        </w:rPr>
        <w:t>IDE</w:t>
      </w:r>
      <w:r>
        <w:rPr>
          <w:rFonts w:ascii="Avenir 45" w:hAnsi="Avenir 45"/>
        </w:rPr>
        <w:t>:</w:t>
      </w:r>
    </w:p>
    <w:p w:rsidR="002E6F08" w:rsidRDefault="007E5FE9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Eclipse Helios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</w:rPr>
      </w:pPr>
    </w:p>
    <w:p w:rsidR="002E6F08" w:rsidRPr="00A731AD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ind w:left="732"/>
        <w:rPr>
          <w:rFonts w:ascii="Avenir 45" w:hAnsi="Avenir 45"/>
          <w:b/>
        </w:rPr>
      </w:pPr>
      <w:r w:rsidRPr="00A731AD">
        <w:rPr>
          <w:rFonts w:ascii="Avenir 45" w:hAnsi="Avenir 45"/>
          <w:b/>
        </w:rPr>
        <w:t>Operating System</w:t>
      </w:r>
      <w:r>
        <w:rPr>
          <w:rFonts w:ascii="Avenir 45" w:hAnsi="Avenir 45"/>
          <w:b/>
        </w:rPr>
        <w:t>:</w:t>
      </w:r>
    </w:p>
    <w:p w:rsidR="002E6F08" w:rsidRDefault="002E6F08" w:rsidP="002E6F08">
      <w:pPr>
        <w:pStyle w:val="ResumeBullet2"/>
        <w:numPr>
          <w:ilvl w:val="1"/>
          <w:numId w:val="5"/>
        </w:numPr>
        <w:tabs>
          <w:tab w:val="left" w:pos="900"/>
        </w:tabs>
        <w:rPr>
          <w:rFonts w:ascii="Avenir 45" w:hAnsi="Avenir 45"/>
        </w:rPr>
      </w:pPr>
      <w:r>
        <w:rPr>
          <w:rFonts w:ascii="Avenir 45" w:hAnsi="Avenir 45"/>
        </w:rPr>
        <w:t>Windows XP</w:t>
      </w:r>
    </w:p>
    <w:p w:rsidR="002E6F08" w:rsidRDefault="002E6F08" w:rsidP="002E6F08">
      <w:pPr>
        <w:pStyle w:val="ResumeBullet2"/>
        <w:numPr>
          <w:ilvl w:val="0"/>
          <w:numId w:val="0"/>
        </w:numPr>
        <w:tabs>
          <w:tab w:val="left" w:pos="900"/>
        </w:tabs>
        <w:rPr>
          <w:rFonts w:ascii="Avenir 45" w:hAnsi="Avenir 45"/>
        </w:rPr>
      </w:pPr>
    </w:p>
    <w:p w:rsidR="007B5B6F" w:rsidRPr="00BC25C0" w:rsidRDefault="007B5B6F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1D4E07" w:rsidRPr="00BC25C0" w:rsidRDefault="001D4E07" w:rsidP="00A405CF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7B5B6F" w:rsidRPr="00BC25C0" w:rsidTr="00492131">
        <w:trPr>
          <w:trHeight w:val="80"/>
        </w:trPr>
        <w:tc>
          <w:tcPr>
            <w:tcW w:w="10074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BC30CE" w:rsidRPr="00BC25C0" w:rsidTr="00BC30CE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BC30CE" w:rsidRPr="00BC25C0" w:rsidRDefault="00BC30CE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(Phils)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BC30CE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November 2011</w:t>
                  </w:r>
                  <w:r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February 2012</w:t>
                  </w:r>
                </w:p>
              </w:tc>
            </w:tr>
            <w:tr w:rsidR="00BC30CE" w:rsidRPr="00BC25C0" w:rsidTr="00BC30CE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79761F" w:rsidRDefault="0079761F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Java Developer/Software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BC30CE" w:rsidRPr="00BC25C0" w:rsidRDefault="00BC30CE" w:rsidP="0079761F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BC30CE" w:rsidRPr="00BC25C0" w:rsidRDefault="00BC30CE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BC30CE" w:rsidRDefault="0079761F" w:rsidP="00BC30CE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 w:rsidRPr="0079761F">
              <w:rPr>
                <w:rFonts w:ascii="Avenir 45" w:hAnsi="Avenir 45"/>
                <w:b/>
              </w:rPr>
              <w:t>Hire Purchase System (India)</w:t>
            </w:r>
            <w:r>
              <w:rPr>
                <w:rFonts w:ascii="Avenir 45" w:hAnsi="Avenir 45"/>
              </w:rPr>
              <w:t xml:space="preserve">, </w:t>
            </w:r>
            <w:r w:rsidR="00BC30CE">
              <w:rPr>
                <w:rFonts w:ascii="Avenir 45" w:hAnsi="Avenir 45"/>
              </w:rPr>
              <w:t>Modified a Legacy System from Indonesia to tailor fit AEON Group Group India business requirements for Loan System.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BC30CE" w:rsidRPr="00BC25C0" w:rsidRDefault="00BC30CE" w:rsidP="00BC30CE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BC30CE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BC30CE" w:rsidRPr="00A731AD" w:rsidRDefault="00BC30CE" w:rsidP="00BC30CE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BC30CE" w:rsidRDefault="00BC30CE" w:rsidP="00BC30CE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7B5B6F" w:rsidRPr="00BC25C0" w:rsidRDefault="007B5B6F" w:rsidP="00A56799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222" w:type="dxa"/>
            <w:vAlign w:val="center"/>
          </w:tcPr>
          <w:p w:rsidR="007B5B6F" w:rsidRPr="00BC25C0" w:rsidRDefault="007B5B6F" w:rsidP="00A56799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p w:rsidR="00492131" w:rsidRPr="00BC25C0" w:rsidRDefault="00492131" w:rsidP="00492131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</w:rPr>
      </w:pPr>
    </w:p>
    <w:tbl>
      <w:tblPr>
        <w:tblW w:w="0" w:type="auto"/>
        <w:tblLook w:val="01E0"/>
      </w:tblPr>
      <w:tblGrid>
        <w:gridCol w:w="10074"/>
        <w:gridCol w:w="222"/>
      </w:tblGrid>
      <w:tr w:rsidR="00492131" w:rsidRPr="00BC25C0" w:rsidTr="005E0867">
        <w:trPr>
          <w:trHeight w:val="80"/>
        </w:trPr>
        <w:tc>
          <w:tcPr>
            <w:tcW w:w="5976" w:type="dxa"/>
            <w:vAlign w:val="center"/>
          </w:tcPr>
          <w:tbl>
            <w:tblPr>
              <w:tblW w:w="9926" w:type="dxa"/>
              <w:tblLook w:val="01E0"/>
            </w:tblPr>
            <w:tblGrid>
              <w:gridCol w:w="5975"/>
              <w:gridCol w:w="3951"/>
            </w:tblGrid>
            <w:tr w:rsidR="00492131" w:rsidRPr="00BC25C0" w:rsidTr="005E0867">
              <w:trPr>
                <w:trHeight w:val="316"/>
              </w:trPr>
              <w:tc>
                <w:tcPr>
                  <w:tcW w:w="5975" w:type="dxa"/>
                  <w:vAlign w:val="center"/>
                </w:tcPr>
                <w:p w:rsidR="00492131" w:rsidRPr="00BC25C0" w:rsidRDefault="00492131" w:rsidP="005E0867">
                  <w:pPr>
                    <w:pStyle w:val="ResumeList"/>
                    <w:spacing w:before="12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t>AEON Credit Service Systems (Phils) Inc.</w:t>
                  </w: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492131" w:rsidP="00492131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  <w:r>
                    <w:rPr>
                      <w:rFonts w:ascii="Avenir 45" w:hAnsi="Avenir 45"/>
                      <w:szCs w:val="20"/>
                      <w:u w:val="none"/>
                    </w:rPr>
                    <w:t>June 2010</w:t>
                  </w:r>
                  <w:r w:rsidRPr="00BC25C0">
                    <w:rPr>
                      <w:rFonts w:ascii="Avenir 45" w:hAnsi="Avenir 45"/>
                      <w:szCs w:val="20"/>
                      <w:u w:val="none"/>
                    </w:rPr>
                    <w:t xml:space="preserve">- </w:t>
                  </w:r>
                  <w:r>
                    <w:rPr>
                      <w:rFonts w:ascii="Avenir 45" w:hAnsi="Avenir 45"/>
                      <w:szCs w:val="20"/>
                      <w:u w:val="none"/>
                    </w:rPr>
                    <w:t>November 2010</w:t>
                  </w:r>
                </w:p>
              </w:tc>
            </w:tr>
            <w:tr w:rsidR="00492131" w:rsidRPr="00BC25C0" w:rsidTr="005E0867">
              <w:trPr>
                <w:trHeight w:val="122"/>
              </w:trPr>
              <w:tc>
                <w:tcPr>
                  <w:tcW w:w="5975" w:type="dxa"/>
                  <w:vAlign w:val="center"/>
                </w:tcPr>
                <w:p w:rsidR="00137B8C" w:rsidRDefault="00137B8C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  <w:r>
                    <w:rPr>
                      <w:rFonts w:ascii="Avenir 45" w:hAnsi="Avenir 45"/>
                      <w:b/>
                    </w:rPr>
                    <w:lastRenderedPageBreak/>
                    <w:t>Java Developer/Junior Software Engineer (Java)</w:t>
                  </w:r>
                  <w:r w:rsidRPr="00BC25C0">
                    <w:rPr>
                      <w:rFonts w:ascii="Avenir 45" w:hAnsi="Avenir 45"/>
                      <w:b/>
                      <w:bCs/>
                    </w:rPr>
                    <w:t xml:space="preserve"> </w:t>
                  </w:r>
                </w:p>
                <w:p w:rsidR="00492131" w:rsidRPr="00BC25C0" w:rsidRDefault="00492131" w:rsidP="00137B8C">
                  <w:pPr>
                    <w:pStyle w:val="ResumeList"/>
                    <w:spacing w:before="0"/>
                    <w:rPr>
                      <w:rFonts w:ascii="Avenir 45" w:hAnsi="Avenir 45"/>
                      <w:b/>
                      <w:bCs/>
                    </w:rPr>
                  </w:pPr>
                </w:p>
              </w:tc>
              <w:tc>
                <w:tcPr>
                  <w:tcW w:w="3951" w:type="dxa"/>
                  <w:vAlign w:val="center"/>
                </w:tcPr>
                <w:p w:rsidR="00492131" w:rsidRPr="00BC25C0" w:rsidRDefault="00492131" w:rsidP="005E0867">
                  <w:pPr>
                    <w:pStyle w:val="ResumeProject"/>
                    <w:numPr>
                      <w:ilvl w:val="0"/>
                      <w:numId w:val="0"/>
                    </w:numPr>
                    <w:rPr>
                      <w:rFonts w:ascii="Avenir 45" w:hAnsi="Avenir 45"/>
                      <w:szCs w:val="20"/>
                      <w:u w:val="none"/>
                    </w:rPr>
                  </w:pPr>
                </w:p>
              </w:tc>
            </w:tr>
          </w:tbl>
          <w:p w:rsidR="00492131" w:rsidRDefault="00137B8C" w:rsidP="005E0867">
            <w:pPr>
              <w:pStyle w:val="ResumeBullet2"/>
              <w:numPr>
                <w:ilvl w:val="0"/>
                <w:numId w:val="5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Micro Finance System (China), </w:t>
            </w:r>
            <w:r w:rsidR="00492131">
              <w:rPr>
                <w:rFonts w:ascii="Avenir 45" w:hAnsi="Avenir 45"/>
              </w:rPr>
              <w:t>Modified a Legacy System from Japan to tailor fit AEON Group China business requirements for Loan System.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  <w:b/>
              </w:rPr>
            </w:pPr>
            <w:r w:rsidRPr="00BC25C0">
              <w:rPr>
                <w:rFonts w:ascii="Avenir 45" w:hAnsi="Avenir 45"/>
                <w:b/>
              </w:rPr>
              <w:t>Environment</w:t>
            </w:r>
            <w:r>
              <w:rPr>
                <w:rFonts w:ascii="Avenir 45" w:hAnsi="Avenir 45"/>
                <w:b/>
              </w:rPr>
              <w:t xml:space="preserve"> and Tools</w:t>
            </w:r>
            <w:r w:rsidRPr="00BC25C0">
              <w:rPr>
                <w:rFonts w:ascii="Avenir 45" w:hAnsi="Avenir 45"/>
                <w:b/>
              </w:rPr>
              <w:t>:</w:t>
            </w:r>
          </w:p>
          <w:p w:rsidR="00492131" w:rsidRPr="00BC25C0" w:rsidRDefault="00492131" w:rsidP="005E0867">
            <w:pPr>
              <w:pStyle w:val="ResumeBullet2"/>
              <w:numPr>
                <w:ilvl w:val="0"/>
                <w:numId w:val="0"/>
              </w:numPr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ab/>
              <w:t>Platform: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 4 with cFramework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Embedded Technologies: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JavaScript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JSP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37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 xml:space="preserve">   Application Server: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Bea Weblogic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Version Control: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Git 1.7 version control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Database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Oracle 7.x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1092"/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 xml:space="preserve"> 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  <w:r>
              <w:rPr>
                <w:rFonts w:ascii="Avenir 45" w:hAnsi="Avenir 45"/>
                <w:b/>
              </w:rPr>
              <w:t>IDE</w:t>
            </w:r>
            <w:r>
              <w:rPr>
                <w:rFonts w:ascii="Avenir 45" w:hAnsi="Avenir 45"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Eclipse Helios</w:t>
            </w:r>
          </w:p>
          <w:p w:rsidR="00492131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</w:rPr>
            </w:pPr>
          </w:p>
          <w:p w:rsidR="00492131" w:rsidRPr="00A731AD" w:rsidRDefault="00492131" w:rsidP="005E0867">
            <w:pPr>
              <w:pStyle w:val="ResumeBullet2"/>
              <w:numPr>
                <w:ilvl w:val="0"/>
                <w:numId w:val="0"/>
              </w:numPr>
              <w:tabs>
                <w:tab w:val="left" w:pos="900"/>
              </w:tabs>
              <w:ind w:left="732"/>
              <w:rPr>
                <w:rFonts w:ascii="Avenir 45" w:hAnsi="Avenir 45"/>
                <w:b/>
              </w:rPr>
            </w:pPr>
            <w:r w:rsidRPr="00A731AD">
              <w:rPr>
                <w:rFonts w:ascii="Avenir 45" w:hAnsi="Avenir 45"/>
                <w:b/>
              </w:rPr>
              <w:t>Operating System</w:t>
            </w:r>
            <w:r>
              <w:rPr>
                <w:rFonts w:ascii="Avenir 45" w:hAnsi="Avenir 45"/>
                <w:b/>
              </w:rPr>
              <w:t>:</w:t>
            </w:r>
          </w:p>
          <w:p w:rsidR="00492131" w:rsidRDefault="00492131" w:rsidP="005E0867">
            <w:pPr>
              <w:pStyle w:val="ResumeBullet2"/>
              <w:numPr>
                <w:ilvl w:val="1"/>
                <w:numId w:val="5"/>
              </w:numPr>
              <w:tabs>
                <w:tab w:val="left" w:pos="900"/>
              </w:tabs>
              <w:rPr>
                <w:rFonts w:ascii="Avenir 45" w:hAnsi="Avenir 45"/>
              </w:rPr>
            </w:pPr>
            <w:r>
              <w:rPr>
                <w:rFonts w:ascii="Avenir 45" w:hAnsi="Avenir 45"/>
              </w:rPr>
              <w:t>Windows XP</w:t>
            </w:r>
          </w:p>
          <w:p w:rsidR="00492131" w:rsidRPr="00BC25C0" w:rsidRDefault="00492131" w:rsidP="005E0867">
            <w:pPr>
              <w:pStyle w:val="ResumeList"/>
              <w:spacing w:before="0"/>
              <w:rPr>
                <w:rFonts w:ascii="Avenir 45" w:hAnsi="Avenir 45"/>
                <w:b/>
                <w:bCs/>
              </w:rPr>
            </w:pPr>
          </w:p>
        </w:tc>
        <w:tc>
          <w:tcPr>
            <w:tcW w:w="4212" w:type="dxa"/>
            <w:vAlign w:val="center"/>
          </w:tcPr>
          <w:p w:rsidR="00492131" w:rsidRPr="00BC25C0" w:rsidRDefault="00492131" w:rsidP="005E0867">
            <w:pPr>
              <w:pStyle w:val="ResumeProject"/>
              <w:numPr>
                <w:ilvl w:val="0"/>
                <w:numId w:val="0"/>
              </w:numPr>
              <w:rPr>
                <w:rFonts w:ascii="Avenir 45" w:hAnsi="Avenir 45"/>
                <w:szCs w:val="20"/>
                <w:u w:val="none"/>
              </w:rPr>
            </w:pPr>
          </w:p>
        </w:tc>
      </w:tr>
    </w:tbl>
    <w:p w:rsidR="004F73AA" w:rsidRPr="00BC25C0" w:rsidRDefault="004F73AA" w:rsidP="004F73AA">
      <w:pPr>
        <w:pStyle w:val="ResumeBodyChar"/>
        <w:rPr>
          <w:rFonts w:ascii="Avenir 45" w:hAnsi="Avenir 45"/>
          <w:szCs w:val="20"/>
        </w:rPr>
      </w:pPr>
    </w:p>
    <w:p w:rsidR="004770A1" w:rsidRPr="00BC25C0" w:rsidRDefault="004770A1" w:rsidP="002B46BD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lastRenderedPageBreak/>
        <w:t>Summary of Projects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Exist Software Laboratories Inc.</w:t>
      </w:r>
      <w:r w:rsidR="00A405CF" w:rsidRPr="00BC25C0">
        <w:rPr>
          <w:rFonts w:ascii="Avenir 45" w:hAnsi="Avenir 45"/>
          <w:b w:val="0"/>
          <w:i w:val="0"/>
          <w:sz w:val="20"/>
          <w:szCs w:val="20"/>
        </w:rPr>
        <w:tab/>
      </w:r>
      <w:r>
        <w:rPr>
          <w:rFonts w:ascii="Avenir 45" w:hAnsi="Avenir 45"/>
          <w:b w:val="0"/>
          <w:i w:val="0"/>
          <w:sz w:val="20"/>
          <w:szCs w:val="20"/>
        </w:rPr>
        <w:t>June 2013</w:t>
      </w:r>
      <w:r w:rsidR="007B5B6F"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>
        <w:rPr>
          <w:rFonts w:ascii="Avenir 45" w:hAnsi="Avenir 45"/>
          <w:b w:val="0"/>
          <w:i w:val="0"/>
          <w:sz w:val="20"/>
          <w:szCs w:val="20"/>
        </w:rPr>
        <w:t>November 2013</w:t>
      </w:r>
    </w:p>
    <w:p w:rsidR="001038F0" w:rsidRDefault="001038F0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2 (Java)</w:t>
      </w:r>
    </w:p>
    <w:p w:rsidR="0020385B" w:rsidRPr="00BC25C0" w:rsidRDefault="00DA554C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>Carrefour Transretail</w:t>
      </w:r>
      <w:r w:rsidR="001038F0" w:rsidRPr="001038F0">
        <w:rPr>
          <w:rFonts w:ascii="Avenir 45" w:hAnsi="Avenir 45"/>
          <w:i w:val="0"/>
          <w:sz w:val="20"/>
          <w:szCs w:val="20"/>
        </w:rPr>
        <w:t xml:space="preserve"> POS</w:t>
      </w:r>
      <w:r w:rsidR="001038F0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>
        <w:rPr>
          <w:rFonts w:ascii="Avenir 45" w:hAnsi="Avenir 45"/>
          <w:b w:val="0"/>
          <w:i w:val="0"/>
          <w:sz w:val="20"/>
          <w:szCs w:val="20"/>
        </w:rPr>
        <w:t>web based Point of Sales System for Carrefour Indonesia running under java platform.</w:t>
      </w:r>
    </w:p>
    <w:p w:rsidR="0020385B" w:rsidRDefault="0020385B" w:rsidP="002B46B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DA554C" w:rsidRPr="00BC25C0" w:rsidRDefault="00DA554C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EE7CC2" w:rsidRPr="00EE7CC2">
        <w:rPr>
          <w:rFonts w:ascii="Avenir 45" w:hAnsi="Avenir 45"/>
          <w:b w:val="0"/>
          <w:i w:val="0"/>
          <w:sz w:val="20"/>
          <w:szCs w:val="20"/>
        </w:rPr>
        <w:t>November 2012- June 2013</w:t>
      </w:r>
    </w:p>
    <w:p w:rsidR="00DA554C" w:rsidRPr="00BC25C0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836996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DA554C" w:rsidRDefault="001038F0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1038F0">
        <w:rPr>
          <w:rFonts w:ascii="Avenir 45" w:hAnsi="Avenir 45"/>
          <w:i w:val="0"/>
          <w:sz w:val="20"/>
          <w:szCs w:val="20"/>
        </w:rPr>
        <w:t>Point Management System (China)</w:t>
      </w:r>
      <w:r>
        <w:rPr>
          <w:rFonts w:ascii="Avenir 45" w:hAnsi="Avenir 45"/>
          <w:b w:val="0"/>
          <w:i w:val="0"/>
          <w:sz w:val="20"/>
          <w:szCs w:val="20"/>
        </w:rPr>
        <w:t>, a</w:t>
      </w:r>
      <w:r w:rsidR="00DA554C">
        <w:rPr>
          <w:rFonts w:ascii="Avenir 45" w:hAnsi="Avenir 45"/>
          <w:b w:val="0"/>
          <w:i w:val="0"/>
          <w:sz w:val="20"/>
          <w:szCs w:val="20"/>
        </w:rPr>
        <w:t xml:space="preserve"> web based point system for AEON Credit Group China running under java platform.</w:t>
      </w:r>
    </w:p>
    <w:p w:rsidR="00A91EF3" w:rsidRDefault="00A91EF3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1EF3" w:rsidRPr="00BC25C0" w:rsidRDefault="00A91EF3" w:rsidP="00A91EF3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</w:t>
      </w:r>
      <w:r w:rsidR="00A93E14">
        <w:rPr>
          <w:rFonts w:ascii="Avenir 45" w:hAnsi="Avenir 45"/>
          <w:b w:val="0"/>
          <w:i w:val="0"/>
          <w:sz w:val="20"/>
          <w:szCs w:val="20"/>
        </w:rPr>
        <w:t>s</w:t>
      </w:r>
      <w:r>
        <w:rPr>
          <w:rFonts w:ascii="Avenir 45" w:hAnsi="Avenir 45"/>
          <w:b w:val="0"/>
          <w:i w:val="0"/>
          <w:sz w:val="20"/>
          <w:szCs w:val="20"/>
        </w:rPr>
        <w:t xml:space="preserve">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="00B236AD">
        <w:rPr>
          <w:rFonts w:ascii="Avenir 45" w:hAnsi="Avenir 45"/>
          <w:b w:val="0"/>
          <w:i w:val="0"/>
          <w:sz w:val="20"/>
          <w:szCs w:val="20"/>
        </w:rPr>
        <w:t>August</w:t>
      </w:r>
      <w:r>
        <w:rPr>
          <w:rFonts w:ascii="Avenir 45" w:hAnsi="Avenir 45"/>
          <w:b w:val="0"/>
          <w:i w:val="0"/>
          <w:sz w:val="20"/>
          <w:szCs w:val="20"/>
        </w:rPr>
        <w:t xml:space="preserve"> 201</w:t>
      </w:r>
      <w:r w:rsidR="00B236AD">
        <w:rPr>
          <w:rFonts w:ascii="Avenir 45" w:hAnsi="Avenir 45"/>
          <w:b w:val="0"/>
          <w:i w:val="0"/>
          <w:sz w:val="20"/>
          <w:szCs w:val="20"/>
        </w:rPr>
        <w:t>2</w:t>
      </w:r>
      <w:r w:rsidRPr="00BC25C0">
        <w:rPr>
          <w:rFonts w:ascii="Avenir 45" w:hAnsi="Avenir 45"/>
          <w:b w:val="0"/>
          <w:i w:val="0"/>
          <w:sz w:val="20"/>
          <w:szCs w:val="20"/>
        </w:rPr>
        <w:t xml:space="preserve">- </w:t>
      </w:r>
      <w:r w:rsidR="00B236AD">
        <w:rPr>
          <w:rFonts w:ascii="Avenir 45" w:hAnsi="Avenir 45"/>
          <w:b w:val="0"/>
          <w:i w:val="0"/>
          <w:sz w:val="20"/>
          <w:szCs w:val="20"/>
        </w:rPr>
        <w:t>October</w:t>
      </w:r>
      <w:r>
        <w:rPr>
          <w:rFonts w:ascii="Avenir 45" w:hAnsi="Avenir 45"/>
          <w:b w:val="0"/>
          <w:i w:val="0"/>
          <w:sz w:val="20"/>
          <w:szCs w:val="20"/>
        </w:rPr>
        <w:t xml:space="preserve"> 2</w:t>
      </w:r>
      <w:r w:rsidR="00B236AD">
        <w:rPr>
          <w:rFonts w:ascii="Avenir 45" w:hAnsi="Avenir 45"/>
          <w:b w:val="0"/>
          <w:i w:val="0"/>
          <w:sz w:val="20"/>
          <w:szCs w:val="20"/>
        </w:rPr>
        <w:t>012</w:t>
      </w:r>
    </w:p>
    <w:p w:rsidR="00B236AD" w:rsidRPr="00BC25C0" w:rsidRDefault="00A91EF3" w:rsidP="00B236AD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</w:t>
      </w:r>
      <w:r w:rsidR="00B236AD">
        <w:rPr>
          <w:rFonts w:ascii="Avenir 45" w:hAnsi="Avenir 45"/>
          <w:b w:val="0"/>
          <w:i w:val="0"/>
          <w:sz w:val="20"/>
          <w:szCs w:val="20"/>
        </w:rPr>
        <w:t>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1EF3" w:rsidRDefault="00B236AD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Online Submission for HPS-PH</w:t>
      </w:r>
      <w:r w:rsidR="00A91EF3">
        <w:rPr>
          <w:rFonts w:ascii="Avenir 45" w:hAnsi="Avenir 45"/>
          <w:b w:val="0"/>
          <w:i w:val="0"/>
          <w:sz w:val="20"/>
          <w:szCs w:val="20"/>
        </w:rPr>
        <w:t xml:space="preserve">, a </w:t>
      </w:r>
      <w:r w:rsidRPr="00B236AD">
        <w:rPr>
          <w:rFonts w:ascii="Avenir 45" w:hAnsi="Avenir 45"/>
          <w:b w:val="0"/>
          <w:i w:val="0"/>
          <w:sz w:val="20"/>
          <w:szCs w:val="20"/>
        </w:rPr>
        <w:t>remote registration system for Hire Purchase System Philippines</w:t>
      </w:r>
      <w:r>
        <w:rPr>
          <w:rFonts w:ascii="Avenir 45" w:hAnsi="Avenir 45"/>
          <w:b w:val="0"/>
          <w:i w:val="0"/>
          <w:sz w:val="20"/>
          <w:szCs w:val="20"/>
        </w:rPr>
        <w:t>.</w:t>
      </w:r>
    </w:p>
    <w:p w:rsidR="00A93E14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March 2012- June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B236AD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ab/>
        <w:t>Hire Purchase System (Philippines)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Service Philippines</w:t>
      </w:r>
    </w:p>
    <w:p w:rsidR="00A93E14" w:rsidRPr="00BC25C0" w:rsidRDefault="00A93E14" w:rsidP="00DA554C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November 2011- February 2012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/Software Engineer (Java)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 w:rsidRPr="00A93E14">
        <w:rPr>
          <w:rFonts w:ascii="Avenir 45" w:hAnsi="Avenir 45"/>
          <w:i w:val="0"/>
          <w:sz w:val="20"/>
          <w:szCs w:val="20"/>
        </w:rPr>
        <w:t>Hire Purchase System (</w:t>
      </w:r>
      <w:r>
        <w:rPr>
          <w:rFonts w:ascii="Avenir 45" w:hAnsi="Avenir 45"/>
          <w:i w:val="0"/>
          <w:sz w:val="20"/>
          <w:szCs w:val="20"/>
        </w:rPr>
        <w:t>India</w:t>
      </w:r>
      <w:r w:rsidRPr="00A93E14">
        <w:rPr>
          <w:rFonts w:ascii="Avenir 45" w:hAnsi="Avenir 45"/>
          <w:i w:val="0"/>
          <w:sz w:val="20"/>
          <w:szCs w:val="20"/>
        </w:rPr>
        <w:t>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India</w:t>
      </w:r>
    </w:p>
    <w:p w:rsidR="00A93E14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AEON Credit Service Systems Philippines Inc.</w:t>
      </w:r>
      <w:r w:rsidRPr="00BC25C0">
        <w:rPr>
          <w:rFonts w:ascii="Avenir 45" w:hAnsi="Avenir 45"/>
          <w:b w:val="0"/>
          <w:i w:val="0"/>
          <w:sz w:val="20"/>
          <w:szCs w:val="20"/>
        </w:rPr>
        <w:tab/>
      </w:r>
      <w:r w:rsidRPr="00A93E14">
        <w:rPr>
          <w:rFonts w:ascii="Avenir 45" w:hAnsi="Avenir 45"/>
          <w:b w:val="0"/>
          <w:i w:val="0"/>
          <w:sz w:val="20"/>
          <w:szCs w:val="20"/>
        </w:rPr>
        <w:t>June 2010- November 2010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b w:val="0"/>
          <w:i w:val="0"/>
          <w:sz w:val="20"/>
          <w:szCs w:val="20"/>
        </w:rPr>
        <w:t>Java developer</w:t>
      </w:r>
      <w:r w:rsidR="00D05C62">
        <w:rPr>
          <w:rFonts w:ascii="Avenir 45" w:hAnsi="Avenir 45"/>
          <w:b w:val="0"/>
          <w:i w:val="0"/>
          <w:sz w:val="20"/>
          <w:szCs w:val="20"/>
        </w:rPr>
        <w:t>/Junior Software Engineer (Java)</w:t>
      </w:r>
    </w:p>
    <w:p w:rsidR="00A93E14" w:rsidRPr="00BC25C0" w:rsidRDefault="00A93E14" w:rsidP="00A93E14">
      <w:pPr>
        <w:pStyle w:val="ResumeHeading"/>
        <w:numPr>
          <w:ilvl w:val="0"/>
          <w:numId w:val="0"/>
        </w:numPr>
        <w:pBdr>
          <w:bottom w:val="none" w:sz="0" w:space="0" w:color="auto"/>
        </w:pBdr>
        <w:tabs>
          <w:tab w:val="right" w:pos="10080"/>
        </w:tabs>
        <w:spacing w:before="0"/>
        <w:rPr>
          <w:rFonts w:ascii="Avenir 45" w:hAnsi="Avenir 45"/>
          <w:b w:val="0"/>
          <w:i w:val="0"/>
          <w:sz w:val="20"/>
          <w:szCs w:val="20"/>
        </w:rPr>
      </w:pPr>
      <w:r>
        <w:rPr>
          <w:rFonts w:ascii="Avenir 45" w:hAnsi="Avenir 45"/>
          <w:i w:val="0"/>
          <w:sz w:val="20"/>
          <w:szCs w:val="20"/>
        </w:rPr>
        <w:t>Micro Finance System (China)</w:t>
      </w:r>
      <w:r>
        <w:rPr>
          <w:rFonts w:ascii="Avenir 45" w:hAnsi="Avenir 45"/>
          <w:b w:val="0"/>
          <w:i w:val="0"/>
          <w:sz w:val="20"/>
          <w:szCs w:val="20"/>
        </w:rPr>
        <w:t>, a Loan System for AEON Credit Group China</w:t>
      </w:r>
    </w:p>
    <w:p w:rsidR="00A93E14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A93E14" w:rsidRPr="00BC25C0" w:rsidRDefault="00A93E14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b w:val="0"/>
          <w:i w:val="0"/>
          <w:sz w:val="20"/>
          <w:szCs w:val="20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Training and Seminars</w:t>
      </w:r>
    </w:p>
    <w:p w:rsidR="00C204F9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Java with Spring &amp; Hibernate Framework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(April 2011-May 2011)</w:t>
      </w:r>
    </w:p>
    <w:p w:rsidR="00A30485" w:rsidRDefault="00A30485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AS400 RPG &amp; CL Training – conducted by internal resources of AEON Credit Service Systems Philippines Inc. (July 201-August 2010)</w:t>
      </w:r>
    </w:p>
    <w:p w:rsidR="00B272A8" w:rsidRDefault="00B272A8" w:rsidP="00231CBC">
      <w:pPr>
        <w:pStyle w:val="ResumeList"/>
        <w:rPr>
          <w:rFonts w:ascii="Avenir 45" w:hAnsi="Avenir 45"/>
        </w:rPr>
      </w:pPr>
    </w:p>
    <w:p w:rsidR="00B272A8" w:rsidRDefault="00B272A8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 xml:space="preserve">Basic Java Coding Concepts – conducted by Orange and Bronze Software Laboratories Inc. </w:t>
      </w:r>
      <w:r w:rsidR="00A30485">
        <w:rPr>
          <w:rFonts w:ascii="Avenir 45" w:hAnsi="Avenir 45"/>
        </w:rPr>
        <w:t xml:space="preserve">at AEON Credit Service Systems Philippines Inc. </w:t>
      </w:r>
      <w:r>
        <w:rPr>
          <w:rFonts w:ascii="Avenir 45" w:hAnsi="Avenir 45"/>
        </w:rPr>
        <w:t>(June 2010-July 2010)</w:t>
      </w:r>
    </w:p>
    <w:p w:rsidR="00B272A8" w:rsidRPr="00BC25C0" w:rsidRDefault="00B272A8" w:rsidP="00231CBC">
      <w:pPr>
        <w:pStyle w:val="ResumeList"/>
        <w:rPr>
          <w:rFonts w:ascii="Avenir 45" w:hAnsi="Avenir 45"/>
        </w:rPr>
      </w:pPr>
    </w:p>
    <w:p w:rsidR="003D1BB4" w:rsidRPr="00BC25C0" w:rsidRDefault="003D1BB4" w:rsidP="00C204F9">
      <w:pPr>
        <w:pStyle w:val="ResumeBodyChar"/>
        <w:tabs>
          <w:tab w:val="right" w:pos="10080"/>
        </w:tabs>
        <w:rPr>
          <w:rFonts w:ascii="Avenir 45" w:hAnsi="Avenir 45"/>
          <w:szCs w:val="20"/>
        </w:rPr>
      </w:pPr>
    </w:p>
    <w:p w:rsidR="00A30485" w:rsidRPr="00A30485" w:rsidRDefault="0072665C" w:rsidP="00A30485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Certifications</w:t>
      </w:r>
    </w:p>
    <w:p w:rsidR="0072665C" w:rsidRPr="00BC25C0" w:rsidRDefault="00910D27" w:rsidP="002362F8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Japanese Language Proficiency Test (JLPT) – Level N5</w:t>
      </w:r>
    </w:p>
    <w:p w:rsidR="00BA7163" w:rsidRPr="00BC25C0" w:rsidRDefault="00BA7163" w:rsidP="002362F8">
      <w:pPr>
        <w:pStyle w:val="ResumeList"/>
        <w:rPr>
          <w:rFonts w:ascii="Avenir 45" w:hAnsi="Avenir 45"/>
        </w:rPr>
      </w:pPr>
    </w:p>
    <w:p w:rsidR="00231CBC" w:rsidRPr="00BC25C0" w:rsidRDefault="00231CBC" w:rsidP="00100F51">
      <w:pPr>
        <w:pStyle w:val="ResumeHeading"/>
        <w:numPr>
          <w:ilvl w:val="0"/>
          <w:numId w:val="0"/>
        </w:numPr>
        <w:pBdr>
          <w:bottom w:val="single" w:sz="8" w:space="1" w:color="auto"/>
        </w:pBdr>
        <w:spacing w:before="0"/>
        <w:rPr>
          <w:rFonts w:ascii="Avenir 45" w:hAnsi="Avenir 45"/>
          <w:i w:val="0"/>
          <w:sz w:val="20"/>
          <w:szCs w:val="20"/>
        </w:rPr>
      </w:pPr>
      <w:r w:rsidRPr="00BC25C0">
        <w:rPr>
          <w:rFonts w:ascii="Avenir 45" w:hAnsi="Avenir 45"/>
          <w:i w:val="0"/>
          <w:sz w:val="20"/>
          <w:szCs w:val="20"/>
        </w:rPr>
        <w:t>Education</w:t>
      </w:r>
    </w:p>
    <w:p w:rsidR="0020385B" w:rsidRDefault="0020385B" w:rsidP="00231CBC">
      <w:pPr>
        <w:pStyle w:val="ResumeList"/>
        <w:rPr>
          <w:rFonts w:ascii="Avenir 45" w:hAnsi="Avenir 45"/>
        </w:rPr>
      </w:pPr>
      <w:r w:rsidRPr="00BC25C0">
        <w:rPr>
          <w:rFonts w:ascii="Avenir 45" w:hAnsi="Avenir 45"/>
        </w:rPr>
        <w:t xml:space="preserve">University, City, State, </w:t>
      </w:r>
      <w:r w:rsidR="00BE399B" w:rsidRPr="00BC25C0">
        <w:rPr>
          <w:rFonts w:ascii="Avenir 45" w:hAnsi="Avenir 45"/>
        </w:rPr>
        <w:t xml:space="preserve">Country, </w:t>
      </w:r>
      <w:r w:rsidRPr="00BC25C0">
        <w:rPr>
          <w:rFonts w:ascii="Avenir 45" w:hAnsi="Avenir 45"/>
          <w:b/>
        </w:rPr>
        <w:t>Degree/Coursework,</w:t>
      </w:r>
      <w:r w:rsidR="00A405CF" w:rsidRPr="00BC25C0">
        <w:rPr>
          <w:rFonts w:ascii="Avenir 45" w:hAnsi="Avenir 45"/>
        </w:rPr>
        <w:t xml:space="preserve"> Graduation Year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Technological University of the Philippines Manila</w:t>
      </w:r>
    </w:p>
    <w:p w:rsidR="0097500A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San Marcelino Street, Ermita Manila Philippines</w:t>
      </w:r>
    </w:p>
    <w:p w:rsidR="0097500A" w:rsidRPr="00BC25C0" w:rsidRDefault="0097500A" w:rsidP="00231CBC">
      <w:pPr>
        <w:pStyle w:val="ResumeList"/>
        <w:rPr>
          <w:rFonts w:ascii="Avenir 45" w:hAnsi="Avenir 45"/>
        </w:rPr>
      </w:pPr>
      <w:r>
        <w:rPr>
          <w:rFonts w:ascii="Avenir 45" w:hAnsi="Avenir 45"/>
        </w:rPr>
        <w:t>BS in Computing/Computer Science, 2008</w:t>
      </w:r>
    </w:p>
    <w:sectPr w:rsidR="0097500A" w:rsidRPr="00BC25C0" w:rsidSect="009F0C8F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965" w:right="1080" w:bottom="965" w:left="108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237" w:rsidRDefault="00912237">
      <w:r>
        <w:separator/>
      </w:r>
    </w:p>
  </w:endnote>
  <w:endnote w:type="continuationSeparator" w:id="0">
    <w:p w:rsidR="00912237" w:rsidRDefault="009122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45">
    <w:altName w:val="Courier New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Pr="002C2760" w:rsidRDefault="00367994" w:rsidP="00367994">
    <w:pPr>
      <w:pStyle w:val="Footer"/>
      <w:rPr>
        <w:rFonts w:ascii="Avenir 45" w:hAnsi="Avenir 45"/>
        <w:sz w:val="20"/>
        <w:szCs w:val="20"/>
      </w:rPr>
    </w:pPr>
    <w:r w:rsidRPr="002C2760">
      <w:rPr>
        <w:rFonts w:ascii="Avenir 45" w:hAnsi="Avenir 45"/>
        <w:sz w:val="20"/>
        <w:szCs w:val="20"/>
      </w:rPr>
      <w:t xml:space="preserve">Type Your Name Here </w:t>
    </w:r>
    <w:r w:rsidRPr="002C2760">
      <w:rPr>
        <w:rFonts w:ascii="Avenir 45" w:hAnsi="Avenir 45"/>
        <w:sz w:val="20"/>
        <w:szCs w:val="20"/>
      </w:rPr>
      <w:tab/>
    </w:r>
    <w:r w:rsidRPr="002C2760">
      <w:rPr>
        <w:rFonts w:ascii="Avenir 45" w:hAnsi="Avenir 45"/>
        <w:sz w:val="20"/>
        <w:szCs w:val="20"/>
      </w:rPr>
      <w:tab/>
      <w:t xml:space="preserve">Page </w:t>
    </w:r>
    <w:r w:rsidR="008B2C75" w:rsidRPr="002C2760">
      <w:rPr>
        <w:rFonts w:ascii="Avenir 45" w:hAnsi="Avenir 45"/>
        <w:b/>
        <w:sz w:val="20"/>
        <w:szCs w:val="20"/>
      </w:rPr>
      <w:fldChar w:fldCharType="begin"/>
    </w:r>
    <w:r w:rsidRPr="002C2760">
      <w:rPr>
        <w:rFonts w:ascii="Avenir 45" w:hAnsi="Avenir 45"/>
        <w:b/>
        <w:sz w:val="20"/>
        <w:szCs w:val="20"/>
      </w:rPr>
      <w:instrText xml:space="preserve"> PAGE </w:instrText>
    </w:r>
    <w:r w:rsidR="008B2C75" w:rsidRPr="002C2760">
      <w:rPr>
        <w:rFonts w:ascii="Avenir 45" w:hAnsi="Avenir 45"/>
        <w:b/>
        <w:sz w:val="20"/>
        <w:szCs w:val="20"/>
      </w:rPr>
      <w:fldChar w:fldCharType="separate"/>
    </w:r>
    <w:r w:rsidR="00CF286B">
      <w:rPr>
        <w:rFonts w:ascii="Avenir 45" w:hAnsi="Avenir 45"/>
        <w:b/>
        <w:noProof/>
        <w:sz w:val="20"/>
        <w:szCs w:val="20"/>
      </w:rPr>
      <w:t>2</w:t>
    </w:r>
    <w:r w:rsidR="008B2C75" w:rsidRPr="002C2760">
      <w:rPr>
        <w:rFonts w:ascii="Avenir 45" w:hAnsi="Avenir 45"/>
        <w:b/>
        <w:sz w:val="20"/>
        <w:szCs w:val="20"/>
      </w:rPr>
      <w:fldChar w:fldCharType="end"/>
    </w:r>
    <w:r w:rsidRPr="002C2760">
      <w:rPr>
        <w:rFonts w:ascii="Avenir 45" w:hAnsi="Avenir 45"/>
        <w:sz w:val="20"/>
        <w:szCs w:val="20"/>
      </w:rPr>
      <w:t xml:space="preserve"> of </w:t>
    </w:r>
    <w:r w:rsidR="008B2C75" w:rsidRPr="002C2760">
      <w:rPr>
        <w:rFonts w:ascii="Avenir 45" w:hAnsi="Avenir 45"/>
        <w:b/>
        <w:sz w:val="20"/>
        <w:szCs w:val="20"/>
      </w:rPr>
      <w:fldChar w:fldCharType="begin"/>
    </w:r>
    <w:r w:rsidRPr="002C2760">
      <w:rPr>
        <w:rFonts w:ascii="Avenir 45" w:hAnsi="Avenir 45"/>
        <w:b/>
        <w:sz w:val="20"/>
        <w:szCs w:val="20"/>
      </w:rPr>
      <w:instrText xml:space="preserve"> NUMPAGES  </w:instrText>
    </w:r>
    <w:r w:rsidR="008B2C75" w:rsidRPr="002C2760">
      <w:rPr>
        <w:rFonts w:ascii="Avenir 45" w:hAnsi="Avenir 45"/>
        <w:b/>
        <w:sz w:val="20"/>
        <w:szCs w:val="20"/>
      </w:rPr>
      <w:fldChar w:fldCharType="separate"/>
    </w:r>
    <w:r w:rsidR="00CF286B">
      <w:rPr>
        <w:rFonts w:ascii="Avenir 45" w:hAnsi="Avenir 45"/>
        <w:b/>
        <w:noProof/>
        <w:sz w:val="20"/>
        <w:szCs w:val="20"/>
      </w:rPr>
      <w:t>8</w:t>
    </w:r>
    <w:r w:rsidR="008B2C75" w:rsidRPr="002C2760">
      <w:rPr>
        <w:rFonts w:ascii="Avenir 45" w:hAnsi="Avenir 45"/>
        <w:b/>
        <w:sz w:val="20"/>
        <w:szCs w:val="20"/>
      </w:rPr>
      <w:fldChar w:fldCharType="end"/>
    </w:r>
  </w:p>
  <w:p w:rsidR="00A405CF" w:rsidRDefault="00A405CF" w:rsidP="00A405CF">
    <w:pPr>
      <w:pStyle w:val="Footer"/>
      <w:tabs>
        <w:tab w:val="left" w:pos="9225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994" w:rsidRDefault="00367994" w:rsidP="00367994">
    <w:pPr>
      <w:pStyle w:val="Footer"/>
    </w:pPr>
    <w:r>
      <w:t xml:space="preserve">Type Your Name Here </w:t>
    </w:r>
    <w:r>
      <w:tab/>
    </w:r>
    <w:r>
      <w:tab/>
      <w:t xml:space="preserve">Page </w:t>
    </w:r>
    <w:r w:rsidR="008B2C75">
      <w:rPr>
        <w:b/>
      </w:rPr>
      <w:fldChar w:fldCharType="begin"/>
    </w:r>
    <w:r>
      <w:rPr>
        <w:b/>
      </w:rPr>
      <w:instrText xml:space="preserve"> PAGE </w:instrText>
    </w:r>
    <w:r w:rsidR="008B2C75">
      <w:rPr>
        <w:b/>
      </w:rPr>
      <w:fldChar w:fldCharType="separate"/>
    </w:r>
    <w:r w:rsidR="009F0C8F">
      <w:rPr>
        <w:b/>
        <w:noProof/>
      </w:rPr>
      <w:t>1</w:t>
    </w:r>
    <w:r w:rsidR="008B2C75">
      <w:rPr>
        <w:b/>
      </w:rPr>
      <w:fldChar w:fldCharType="end"/>
    </w:r>
    <w:r>
      <w:t xml:space="preserve"> of </w:t>
    </w:r>
    <w:r w:rsidR="008B2C75">
      <w:rPr>
        <w:b/>
      </w:rPr>
      <w:fldChar w:fldCharType="begin"/>
    </w:r>
    <w:r>
      <w:rPr>
        <w:b/>
      </w:rPr>
      <w:instrText xml:space="preserve"> NUMPAGES  </w:instrText>
    </w:r>
    <w:r w:rsidR="008B2C75">
      <w:rPr>
        <w:b/>
      </w:rPr>
      <w:fldChar w:fldCharType="separate"/>
    </w:r>
    <w:r w:rsidR="009F0C8F">
      <w:rPr>
        <w:b/>
        <w:noProof/>
      </w:rPr>
      <w:t>2</w:t>
    </w:r>
    <w:r w:rsidR="008B2C75">
      <w:rPr>
        <w:b/>
      </w:rPr>
      <w:fldChar w:fldCharType="end"/>
    </w:r>
  </w:p>
  <w:p w:rsidR="0072665C" w:rsidRDefault="0072665C" w:rsidP="001F5B7A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237" w:rsidRDefault="00912237">
      <w:r>
        <w:separator/>
      </w:r>
    </w:p>
  </w:footnote>
  <w:footnote w:type="continuationSeparator" w:id="0">
    <w:p w:rsidR="00912237" w:rsidRDefault="009122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4223" w:rsidRDefault="00874223"/>
  <w:p w:rsidR="00B478A8" w:rsidRDefault="00B478A8"/>
  <w:p w:rsidR="00B478A8" w:rsidRDefault="00B478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573" w:rsidRDefault="00F62573" w:rsidP="00842F03">
    <w:pPr>
      <w:pStyle w:val="ResumeName"/>
    </w:pPr>
  </w:p>
  <w:p w:rsidR="004B3E91" w:rsidRDefault="002D6E75" w:rsidP="00842F03">
    <w:pPr>
      <w:pStyle w:val="ResumeName"/>
    </w:pPr>
    <w:r>
      <w:rPr>
        <w:noProof/>
        <w:lang w:eastAsia="ja-JP"/>
      </w:rPr>
      <w:drawing>
        <wp:inline distT="0" distB="0" distL="0" distR="0">
          <wp:extent cx="1485900" cy="351155"/>
          <wp:effectExtent l="19050" t="0" r="0" b="0"/>
          <wp:docPr id="15" name="Picture 15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5C" w:rsidRPr="00E47469" w:rsidRDefault="004B3E91" w:rsidP="00842F03">
    <w:pPr>
      <w:pStyle w:val="ResumeName"/>
    </w:pPr>
    <w:r>
      <w:br/>
    </w:r>
    <w:r w:rsidR="002D6E75">
      <w:rPr>
        <w:noProof/>
        <w:lang w:eastAsia="ja-JP"/>
      </w:rPr>
      <w:drawing>
        <wp:inline distT="0" distB="0" distL="0" distR="0">
          <wp:extent cx="1485900" cy="351155"/>
          <wp:effectExtent l="19050" t="0" r="0" b="0"/>
          <wp:docPr id="16" name="Picture 16" descr="OK_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OK_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11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CFC409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2A0E289E"/>
    <w:multiLevelType w:val="multilevel"/>
    <w:tmpl w:val="D436B4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9852CCD"/>
    <w:multiLevelType w:val="multilevel"/>
    <w:tmpl w:val="9B2A462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4A456E7B"/>
    <w:multiLevelType w:val="hybridMultilevel"/>
    <w:tmpl w:val="34E0EFF2"/>
    <w:lvl w:ilvl="0" w:tplc="29144C00">
      <w:numFmt w:val="bullet"/>
      <w:lvlText w:val="-"/>
      <w:lvlJc w:val="left"/>
      <w:pPr>
        <w:ind w:left="720" w:hanging="360"/>
      </w:pPr>
      <w:rPr>
        <w:rFonts w:ascii="Avenir 45" w:eastAsia="Times New Roman" w:hAnsi="Avenir 45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32DBF"/>
    <w:multiLevelType w:val="hybridMultilevel"/>
    <w:tmpl w:val="AB2C4DFA"/>
    <w:lvl w:ilvl="0" w:tplc="AB2C6AF4">
      <w:numFmt w:val="bullet"/>
      <w:lvlText w:val="-"/>
      <w:lvlJc w:val="left"/>
      <w:pPr>
        <w:ind w:left="372" w:hanging="360"/>
      </w:pPr>
      <w:rPr>
        <w:rFonts w:ascii="Avenir 45" w:eastAsia="Times New Roman" w:hAnsi="Avenir 45" w:cs="Times New Roman" w:hint="default"/>
      </w:rPr>
    </w:lvl>
    <w:lvl w:ilvl="1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activeWritingStyle w:appName="MSWord" w:lang="en-PH" w:vendorID="64" w:dllVersion="131078" w:nlCheck="1" w:checkStyle="1"/>
  <w:activeWritingStyle w:appName="MSWord" w:lang="fr-FR" w:vendorID="9" w:dllVersion="512" w:checkStyle="1"/>
  <w:attachedTemplate r:id="rId1"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8434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1F5B7A"/>
    <w:rsid w:val="00001E8E"/>
    <w:rsid w:val="00032657"/>
    <w:rsid w:val="000333EF"/>
    <w:rsid w:val="00042C0E"/>
    <w:rsid w:val="00091793"/>
    <w:rsid w:val="000A6045"/>
    <w:rsid w:val="000B1C6E"/>
    <w:rsid w:val="000B1E1D"/>
    <w:rsid w:val="000B333E"/>
    <w:rsid w:val="000C1358"/>
    <w:rsid w:val="000E7523"/>
    <w:rsid w:val="00100F51"/>
    <w:rsid w:val="001025B2"/>
    <w:rsid w:val="001038F0"/>
    <w:rsid w:val="00124386"/>
    <w:rsid w:val="00137B8C"/>
    <w:rsid w:val="0014352B"/>
    <w:rsid w:val="00147506"/>
    <w:rsid w:val="00152239"/>
    <w:rsid w:val="0017295F"/>
    <w:rsid w:val="0017396E"/>
    <w:rsid w:val="001753C1"/>
    <w:rsid w:val="001775C5"/>
    <w:rsid w:val="00195CA1"/>
    <w:rsid w:val="001A54A0"/>
    <w:rsid w:val="001A5A5D"/>
    <w:rsid w:val="001C1A40"/>
    <w:rsid w:val="001D4E07"/>
    <w:rsid w:val="001E4C49"/>
    <w:rsid w:val="001F0B3A"/>
    <w:rsid w:val="001F5B7A"/>
    <w:rsid w:val="00201FA3"/>
    <w:rsid w:val="0020385B"/>
    <w:rsid w:val="0020532A"/>
    <w:rsid w:val="00231CBC"/>
    <w:rsid w:val="002362F8"/>
    <w:rsid w:val="002447C9"/>
    <w:rsid w:val="00265E4B"/>
    <w:rsid w:val="00290421"/>
    <w:rsid w:val="002907C9"/>
    <w:rsid w:val="0029435A"/>
    <w:rsid w:val="002B46BD"/>
    <w:rsid w:val="002C1000"/>
    <w:rsid w:val="002C2760"/>
    <w:rsid w:val="002C4FEE"/>
    <w:rsid w:val="002D1170"/>
    <w:rsid w:val="002D6E75"/>
    <w:rsid w:val="002E53CD"/>
    <w:rsid w:val="002E56C6"/>
    <w:rsid w:val="002E6F08"/>
    <w:rsid w:val="002F2058"/>
    <w:rsid w:val="002F6DE8"/>
    <w:rsid w:val="003105FD"/>
    <w:rsid w:val="00316122"/>
    <w:rsid w:val="00323C6A"/>
    <w:rsid w:val="00326C17"/>
    <w:rsid w:val="003354D3"/>
    <w:rsid w:val="00343D5B"/>
    <w:rsid w:val="0035127E"/>
    <w:rsid w:val="00354EDB"/>
    <w:rsid w:val="00357692"/>
    <w:rsid w:val="0036062C"/>
    <w:rsid w:val="00367994"/>
    <w:rsid w:val="00375BD6"/>
    <w:rsid w:val="00376C0F"/>
    <w:rsid w:val="00386899"/>
    <w:rsid w:val="003968D7"/>
    <w:rsid w:val="003B0182"/>
    <w:rsid w:val="003B52C5"/>
    <w:rsid w:val="003C74F3"/>
    <w:rsid w:val="003D1BB4"/>
    <w:rsid w:val="003E0D7D"/>
    <w:rsid w:val="003F5EE5"/>
    <w:rsid w:val="003F78E0"/>
    <w:rsid w:val="0041068C"/>
    <w:rsid w:val="00421FB0"/>
    <w:rsid w:val="00423A8A"/>
    <w:rsid w:val="00425D23"/>
    <w:rsid w:val="004357DF"/>
    <w:rsid w:val="0044426B"/>
    <w:rsid w:val="00455CB0"/>
    <w:rsid w:val="004560C0"/>
    <w:rsid w:val="0045647F"/>
    <w:rsid w:val="00464396"/>
    <w:rsid w:val="0046504F"/>
    <w:rsid w:val="00475E16"/>
    <w:rsid w:val="004770A1"/>
    <w:rsid w:val="004856BC"/>
    <w:rsid w:val="00492131"/>
    <w:rsid w:val="004977D2"/>
    <w:rsid w:val="004A0B5C"/>
    <w:rsid w:val="004B2DE7"/>
    <w:rsid w:val="004B3E91"/>
    <w:rsid w:val="004B5C31"/>
    <w:rsid w:val="004B7BB9"/>
    <w:rsid w:val="004C1C18"/>
    <w:rsid w:val="004C6AAD"/>
    <w:rsid w:val="004D478C"/>
    <w:rsid w:val="004D6E26"/>
    <w:rsid w:val="004E2A62"/>
    <w:rsid w:val="004F73AA"/>
    <w:rsid w:val="004F767E"/>
    <w:rsid w:val="00512E74"/>
    <w:rsid w:val="00516481"/>
    <w:rsid w:val="00525EEF"/>
    <w:rsid w:val="00533610"/>
    <w:rsid w:val="00552CAA"/>
    <w:rsid w:val="0055634B"/>
    <w:rsid w:val="005578C4"/>
    <w:rsid w:val="005A1398"/>
    <w:rsid w:val="005C4FA3"/>
    <w:rsid w:val="005C501E"/>
    <w:rsid w:val="005D767D"/>
    <w:rsid w:val="005F5CC0"/>
    <w:rsid w:val="0062095D"/>
    <w:rsid w:val="006224B6"/>
    <w:rsid w:val="00625538"/>
    <w:rsid w:val="00625CA5"/>
    <w:rsid w:val="00630151"/>
    <w:rsid w:val="00633D15"/>
    <w:rsid w:val="006376FA"/>
    <w:rsid w:val="006534FC"/>
    <w:rsid w:val="00661051"/>
    <w:rsid w:val="00675806"/>
    <w:rsid w:val="0068007C"/>
    <w:rsid w:val="006946CC"/>
    <w:rsid w:val="006B1CE2"/>
    <w:rsid w:val="006B265C"/>
    <w:rsid w:val="006C0D05"/>
    <w:rsid w:val="006D53C1"/>
    <w:rsid w:val="006F2E70"/>
    <w:rsid w:val="00700DF4"/>
    <w:rsid w:val="00723A9A"/>
    <w:rsid w:val="007264F9"/>
    <w:rsid w:val="0072665C"/>
    <w:rsid w:val="0072770C"/>
    <w:rsid w:val="007304F4"/>
    <w:rsid w:val="0074559C"/>
    <w:rsid w:val="0077282C"/>
    <w:rsid w:val="007744E4"/>
    <w:rsid w:val="007861DD"/>
    <w:rsid w:val="0079761F"/>
    <w:rsid w:val="007978B6"/>
    <w:rsid w:val="007B51E9"/>
    <w:rsid w:val="007B5B6F"/>
    <w:rsid w:val="007C0A4B"/>
    <w:rsid w:val="007C2535"/>
    <w:rsid w:val="007E5FE9"/>
    <w:rsid w:val="007F3BE9"/>
    <w:rsid w:val="007F4CF6"/>
    <w:rsid w:val="00801B8F"/>
    <w:rsid w:val="00803E0E"/>
    <w:rsid w:val="00836996"/>
    <w:rsid w:val="00842F03"/>
    <w:rsid w:val="00850A89"/>
    <w:rsid w:val="0086273E"/>
    <w:rsid w:val="008649DE"/>
    <w:rsid w:val="00874223"/>
    <w:rsid w:val="00881E3C"/>
    <w:rsid w:val="00892BD9"/>
    <w:rsid w:val="008B2952"/>
    <w:rsid w:val="008B2A4F"/>
    <w:rsid w:val="008B2C75"/>
    <w:rsid w:val="008C0606"/>
    <w:rsid w:val="008D3A8B"/>
    <w:rsid w:val="008E43C5"/>
    <w:rsid w:val="008F1106"/>
    <w:rsid w:val="008F3CAF"/>
    <w:rsid w:val="009013A7"/>
    <w:rsid w:val="00905C78"/>
    <w:rsid w:val="00910D27"/>
    <w:rsid w:val="00912237"/>
    <w:rsid w:val="009313B6"/>
    <w:rsid w:val="00940007"/>
    <w:rsid w:val="0094088C"/>
    <w:rsid w:val="00946256"/>
    <w:rsid w:val="009467EA"/>
    <w:rsid w:val="00951E62"/>
    <w:rsid w:val="00957DD4"/>
    <w:rsid w:val="0097500A"/>
    <w:rsid w:val="009966B7"/>
    <w:rsid w:val="009A0FE7"/>
    <w:rsid w:val="009A2BA0"/>
    <w:rsid w:val="009A3A93"/>
    <w:rsid w:val="009B3EA5"/>
    <w:rsid w:val="009C0976"/>
    <w:rsid w:val="009C1F6D"/>
    <w:rsid w:val="009E0893"/>
    <w:rsid w:val="009E217F"/>
    <w:rsid w:val="009E3BC0"/>
    <w:rsid w:val="009F0C8F"/>
    <w:rsid w:val="009F7538"/>
    <w:rsid w:val="00A01A43"/>
    <w:rsid w:val="00A11DB6"/>
    <w:rsid w:val="00A26223"/>
    <w:rsid w:val="00A30485"/>
    <w:rsid w:val="00A405CF"/>
    <w:rsid w:val="00A41C4C"/>
    <w:rsid w:val="00A50B12"/>
    <w:rsid w:val="00A56799"/>
    <w:rsid w:val="00A61DEC"/>
    <w:rsid w:val="00A731AD"/>
    <w:rsid w:val="00A77517"/>
    <w:rsid w:val="00A8275E"/>
    <w:rsid w:val="00A8321E"/>
    <w:rsid w:val="00A90447"/>
    <w:rsid w:val="00A91EF3"/>
    <w:rsid w:val="00A93E14"/>
    <w:rsid w:val="00A949D9"/>
    <w:rsid w:val="00A97F6B"/>
    <w:rsid w:val="00AB332C"/>
    <w:rsid w:val="00AC510F"/>
    <w:rsid w:val="00AD051C"/>
    <w:rsid w:val="00AD30CD"/>
    <w:rsid w:val="00AE3CC9"/>
    <w:rsid w:val="00B076A8"/>
    <w:rsid w:val="00B10913"/>
    <w:rsid w:val="00B1728F"/>
    <w:rsid w:val="00B236AD"/>
    <w:rsid w:val="00B237C1"/>
    <w:rsid w:val="00B25133"/>
    <w:rsid w:val="00B25D1E"/>
    <w:rsid w:val="00B272A8"/>
    <w:rsid w:val="00B37332"/>
    <w:rsid w:val="00B478A8"/>
    <w:rsid w:val="00B7203B"/>
    <w:rsid w:val="00B80DA9"/>
    <w:rsid w:val="00B84EEF"/>
    <w:rsid w:val="00B921A8"/>
    <w:rsid w:val="00B94411"/>
    <w:rsid w:val="00BA14EB"/>
    <w:rsid w:val="00BA46BC"/>
    <w:rsid w:val="00BA5DA6"/>
    <w:rsid w:val="00BA7163"/>
    <w:rsid w:val="00BC25C0"/>
    <w:rsid w:val="00BC30CE"/>
    <w:rsid w:val="00BC4D97"/>
    <w:rsid w:val="00BD1E5E"/>
    <w:rsid w:val="00BD33FB"/>
    <w:rsid w:val="00BD5A9E"/>
    <w:rsid w:val="00BD6A47"/>
    <w:rsid w:val="00BE399B"/>
    <w:rsid w:val="00BE4B3B"/>
    <w:rsid w:val="00BE55EA"/>
    <w:rsid w:val="00BF7ED7"/>
    <w:rsid w:val="00C11D6B"/>
    <w:rsid w:val="00C120E3"/>
    <w:rsid w:val="00C12762"/>
    <w:rsid w:val="00C15D17"/>
    <w:rsid w:val="00C16E7C"/>
    <w:rsid w:val="00C17125"/>
    <w:rsid w:val="00C204F9"/>
    <w:rsid w:val="00C36136"/>
    <w:rsid w:val="00C46914"/>
    <w:rsid w:val="00C50C55"/>
    <w:rsid w:val="00C53375"/>
    <w:rsid w:val="00C9734E"/>
    <w:rsid w:val="00CA1DAD"/>
    <w:rsid w:val="00CA6EA5"/>
    <w:rsid w:val="00CC50BE"/>
    <w:rsid w:val="00CD4134"/>
    <w:rsid w:val="00CD501B"/>
    <w:rsid w:val="00CE7E4C"/>
    <w:rsid w:val="00CF286B"/>
    <w:rsid w:val="00D01D79"/>
    <w:rsid w:val="00D05C62"/>
    <w:rsid w:val="00D13F8B"/>
    <w:rsid w:val="00D21202"/>
    <w:rsid w:val="00D3514F"/>
    <w:rsid w:val="00D62AD7"/>
    <w:rsid w:val="00D635E4"/>
    <w:rsid w:val="00D74B48"/>
    <w:rsid w:val="00D76B89"/>
    <w:rsid w:val="00D83E13"/>
    <w:rsid w:val="00D86B59"/>
    <w:rsid w:val="00DA554C"/>
    <w:rsid w:val="00DA5722"/>
    <w:rsid w:val="00DB228B"/>
    <w:rsid w:val="00DD4EAE"/>
    <w:rsid w:val="00DE0995"/>
    <w:rsid w:val="00DF718B"/>
    <w:rsid w:val="00E01E90"/>
    <w:rsid w:val="00E074C2"/>
    <w:rsid w:val="00E27499"/>
    <w:rsid w:val="00E35E62"/>
    <w:rsid w:val="00E37196"/>
    <w:rsid w:val="00E37A7F"/>
    <w:rsid w:val="00E47469"/>
    <w:rsid w:val="00E66D13"/>
    <w:rsid w:val="00E80833"/>
    <w:rsid w:val="00E83D8F"/>
    <w:rsid w:val="00E84D5B"/>
    <w:rsid w:val="00E87996"/>
    <w:rsid w:val="00E91F8B"/>
    <w:rsid w:val="00EA49E8"/>
    <w:rsid w:val="00EC08FD"/>
    <w:rsid w:val="00EC6E25"/>
    <w:rsid w:val="00ED04FD"/>
    <w:rsid w:val="00EE4C3D"/>
    <w:rsid w:val="00EE5B4C"/>
    <w:rsid w:val="00EE7CC2"/>
    <w:rsid w:val="00F16379"/>
    <w:rsid w:val="00F20C98"/>
    <w:rsid w:val="00F2561F"/>
    <w:rsid w:val="00F42AFF"/>
    <w:rsid w:val="00F514DB"/>
    <w:rsid w:val="00F62573"/>
    <w:rsid w:val="00F82AA2"/>
    <w:rsid w:val="00FA0CBC"/>
    <w:rsid w:val="00FA2C31"/>
    <w:rsid w:val="00FA3F1B"/>
    <w:rsid w:val="00FA4465"/>
    <w:rsid w:val="00FA71F2"/>
    <w:rsid w:val="00FC0D7F"/>
    <w:rsid w:val="00FD328E"/>
    <w:rsid w:val="00FE0B21"/>
    <w:rsid w:val="00FE0D23"/>
    <w:rsid w:val="00FE252E"/>
    <w:rsid w:val="00FF16E3"/>
    <w:rsid w:val="00FF487B"/>
    <w:rsid w:val="00FF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 fill="f" fillcolor="window" stroke="f">
      <v:fill color="window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5D17"/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qFormat/>
    <w:rsid w:val="00C15D17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15D17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04FD"/>
    <w:pPr>
      <w:keepNext/>
      <w:numPr>
        <w:ilvl w:val="2"/>
        <w:numId w:val="4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qFormat/>
    <w:rsid w:val="00842F03"/>
    <w:pPr>
      <w:keepNext/>
      <w:numPr>
        <w:ilvl w:val="3"/>
        <w:numId w:val="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842F03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42F03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42F03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842F03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842F03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next w:val="ListBullet2"/>
    <w:autoRedefine/>
    <w:rsid w:val="00C15D17"/>
    <w:pPr>
      <w:keepNext/>
      <w:numPr>
        <w:numId w:val="2"/>
      </w:numPr>
      <w:outlineLvl w:val="0"/>
    </w:pPr>
  </w:style>
  <w:style w:type="paragraph" w:customStyle="1" w:styleId="ResumeName">
    <w:name w:val="Resume Name"/>
    <w:basedOn w:val="Heading1"/>
    <w:next w:val="ResumeHeading"/>
    <w:autoRedefine/>
    <w:rsid w:val="00842F03"/>
    <w:pPr>
      <w:numPr>
        <w:numId w:val="0"/>
      </w:numPr>
      <w:spacing w:before="0"/>
      <w:jc w:val="right"/>
    </w:pPr>
    <w:rPr>
      <w:rFonts w:ascii="Times New Roman" w:hAnsi="Times New Roman" w:cs="Times New Roman"/>
      <w:i/>
      <w:sz w:val="28"/>
      <w:szCs w:val="28"/>
    </w:rPr>
  </w:style>
  <w:style w:type="paragraph" w:customStyle="1" w:styleId="ResumeHeading">
    <w:name w:val="Resume Heading"/>
    <w:basedOn w:val="Heading2"/>
    <w:rsid w:val="00C15D17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">
    <w:name w:val="Resume Bullet"/>
    <w:basedOn w:val="Normal"/>
    <w:next w:val="ResumeBullet2"/>
    <w:rsid w:val="00C15D17"/>
    <w:pPr>
      <w:keepLines/>
      <w:widowControl w:val="0"/>
      <w:numPr>
        <w:numId w:val="3"/>
      </w:numPr>
      <w:spacing w:before="60"/>
    </w:pPr>
    <w:rPr>
      <w:rFonts w:ascii="Times New Roman" w:hAnsi="Times New Roman"/>
      <w:sz w:val="20"/>
    </w:rPr>
  </w:style>
  <w:style w:type="paragraph" w:customStyle="1" w:styleId="ResumeBodyChar">
    <w:name w:val="Resume Body Char"/>
    <w:basedOn w:val="Normal"/>
    <w:link w:val="ResumeBodyCharChar"/>
    <w:rsid w:val="00C15D17"/>
    <w:pPr>
      <w:spacing w:before="60"/>
    </w:pPr>
    <w:rPr>
      <w:rFonts w:ascii="Times New Roman" w:hAnsi="Times New Roman"/>
      <w:sz w:val="20"/>
    </w:rPr>
  </w:style>
  <w:style w:type="paragraph" w:styleId="ListBullet2">
    <w:name w:val="List Bullet 2"/>
    <w:basedOn w:val="Normal"/>
    <w:autoRedefine/>
    <w:rsid w:val="00C15D17"/>
    <w:pPr>
      <w:keepNext/>
      <w:numPr>
        <w:numId w:val="1"/>
      </w:numPr>
      <w:outlineLvl w:val="1"/>
    </w:pPr>
  </w:style>
  <w:style w:type="paragraph" w:customStyle="1" w:styleId="ResumeBullet2">
    <w:name w:val="Resume Bullet 2"/>
    <w:rsid w:val="00C15D17"/>
    <w:pPr>
      <w:numPr>
        <w:ilvl w:val="1"/>
        <w:numId w:val="3"/>
      </w:numPr>
    </w:pPr>
    <w:rPr>
      <w:noProof/>
    </w:rPr>
  </w:style>
  <w:style w:type="paragraph" w:customStyle="1" w:styleId="ResumeSkillSet">
    <w:name w:val="Resume SkillSet"/>
    <w:basedOn w:val="ResumeBodyChar"/>
    <w:link w:val="ResumeSkillSetChar"/>
    <w:autoRedefine/>
    <w:rsid w:val="00A405CF"/>
    <w:pPr>
      <w:keepLines/>
      <w:tabs>
        <w:tab w:val="left" w:pos="2160"/>
      </w:tabs>
      <w:jc w:val="center"/>
    </w:pPr>
    <w:rPr>
      <w:b/>
      <w:bCs/>
      <w:sz w:val="24"/>
    </w:rPr>
  </w:style>
  <w:style w:type="paragraph" w:customStyle="1" w:styleId="ResumeHeader">
    <w:name w:val="Resume Header"/>
    <w:basedOn w:val="ResumeName"/>
    <w:rsid w:val="00C15D17"/>
    <w:pPr>
      <w:spacing w:before="120"/>
    </w:pPr>
  </w:style>
  <w:style w:type="paragraph" w:styleId="Header">
    <w:name w:val="header"/>
    <w:basedOn w:val="Normal"/>
    <w:rsid w:val="00C15D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15D1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C15D17"/>
    <w:rPr>
      <w:rFonts w:ascii="Times New Roman" w:hAnsi="Times New Roman"/>
      <w:szCs w:val="20"/>
    </w:rPr>
  </w:style>
  <w:style w:type="paragraph" w:customStyle="1" w:styleId="ResumeCitation">
    <w:name w:val="Resume Citation"/>
    <w:basedOn w:val="ResumeBodyChar"/>
    <w:rsid w:val="00C15D17"/>
    <w:pPr>
      <w:ind w:left="360" w:hanging="360"/>
    </w:pPr>
    <w:rPr>
      <w:bCs/>
    </w:rPr>
  </w:style>
  <w:style w:type="paragraph" w:customStyle="1" w:styleId="ResumeFooter">
    <w:name w:val="Resume Footer"/>
    <w:basedOn w:val="Normal"/>
    <w:rsid w:val="00C15D17"/>
    <w:pPr>
      <w:jc w:val="both"/>
    </w:pPr>
    <w:rPr>
      <w:rFonts w:ascii="Times New Roman" w:hAnsi="Times New Roman"/>
      <w:i/>
      <w:sz w:val="16"/>
    </w:rPr>
  </w:style>
  <w:style w:type="paragraph" w:customStyle="1" w:styleId="ResumeLastSaved">
    <w:name w:val="Resume LastSaved"/>
    <w:rsid w:val="00C15D17"/>
    <w:pPr>
      <w:jc w:val="center"/>
    </w:pPr>
    <w:rPr>
      <w:i/>
      <w:sz w:val="12"/>
    </w:rPr>
  </w:style>
  <w:style w:type="paragraph" w:customStyle="1" w:styleId="ResumeProject">
    <w:name w:val="Resume Project"/>
    <w:basedOn w:val="ResumeHeading"/>
    <w:next w:val="ResumeDatehidden"/>
    <w:rsid w:val="00C15D17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paragraph" w:customStyle="1" w:styleId="ResumeList">
    <w:name w:val="Resume List"/>
    <w:link w:val="ResumeListChar"/>
    <w:rsid w:val="00C15D17"/>
    <w:pPr>
      <w:spacing w:before="60"/>
    </w:pPr>
  </w:style>
  <w:style w:type="paragraph" w:customStyle="1" w:styleId="ResumeDatehidden">
    <w:name w:val="Resume Date (hidden)"/>
    <w:basedOn w:val="Normal"/>
    <w:next w:val="ResumeBullet"/>
    <w:rsid w:val="00C15D17"/>
    <w:pPr>
      <w:keepLines/>
      <w:spacing w:before="60"/>
    </w:pPr>
    <w:rPr>
      <w:rFonts w:ascii="Times New Roman" w:hAnsi="Times New Roman"/>
      <w:b/>
      <w:vanish/>
      <w:sz w:val="20"/>
    </w:rPr>
  </w:style>
  <w:style w:type="character" w:styleId="PageNumber">
    <w:name w:val="page number"/>
    <w:basedOn w:val="DefaultParagraphFont"/>
    <w:rsid w:val="00C15D17"/>
  </w:style>
  <w:style w:type="table" w:styleId="TableGrid">
    <w:name w:val="Table Grid"/>
    <w:basedOn w:val="TableNormal"/>
    <w:rsid w:val="002904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ltext1">
    <w:name w:val="alltext1"/>
    <w:basedOn w:val="DefaultParagraphFont"/>
    <w:rsid w:val="00C46914"/>
    <w:rPr>
      <w:rFonts w:ascii="Arial" w:hAnsi="Arial" w:cs="Arial" w:hint="default"/>
      <w:strike w:val="0"/>
      <w:dstrike w:val="0"/>
      <w:color w:val="333333"/>
      <w:sz w:val="18"/>
      <w:szCs w:val="18"/>
      <w:u w:val="none"/>
      <w:effect w:val="none"/>
    </w:rPr>
  </w:style>
  <w:style w:type="character" w:customStyle="1" w:styleId="ResumeBodyCharChar">
    <w:name w:val="Resume Body Char Char"/>
    <w:basedOn w:val="DefaultParagraphFont"/>
    <w:link w:val="ResumeBodyChar"/>
    <w:rsid w:val="002C4FEE"/>
    <w:rPr>
      <w:szCs w:val="24"/>
      <w:lang w:val="en-US" w:eastAsia="en-US" w:bidi="ar-SA"/>
    </w:rPr>
  </w:style>
  <w:style w:type="paragraph" w:customStyle="1" w:styleId="EnterYourName">
    <w:name w:val="Enter Your Name"/>
    <w:basedOn w:val="ResumeHeader"/>
    <w:rsid w:val="004357DF"/>
    <w:rPr>
      <w:iCs/>
    </w:rPr>
  </w:style>
  <w:style w:type="character" w:customStyle="1" w:styleId="ResumeSkillSetChar">
    <w:name w:val="Resume SkillSet Char"/>
    <w:basedOn w:val="DefaultParagraphFont"/>
    <w:link w:val="ResumeSkillSet"/>
    <w:rsid w:val="00A405CF"/>
    <w:rPr>
      <w:b/>
      <w:bCs/>
      <w:sz w:val="24"/>
      <w:szCs w:val="24"/>
    </w:rPr>
  </w:style>
  <w:style w:type="paragraph" w:customStyle="1" w:styleId="ProjectDates">
    <w:name w:val="Project Dates"/>
    <w:basedOn w:val="Date"/>
    <w:rsid w:val="00D74B48"/>
    <w:rPr>
      <w:rFonts w:ascii="Times New Roman" w:hAnsi="Times New Roman"/>
      <w:b/>
      <w:sz w:val="20"/>
    </w:rPr>
  </w:style>
  <w:style w:type="paragraph" w:customStyle="1" w:styleId="IndividualProfile">
    <w:name w:val="Individual Profile"/>
    <w:basedOn w:val="ResumeHeader"/>
    <w:rsid w:val="000E7523"/>
    <w:pPr>
      <w:jc w:val="left"/>
    </w:pPr>
    <w:rPr>
      <w:iCs/>
      <w:sz w:val="32"/>
      <w:szCs w:val="20"/>
    </w:rPr>
  </w:style>
  <w:style w:type="paragraph" w:styleId="Date">
    <w:name w:val="Date"/>
    <w:basedOn w:val="Normal"/>
    <w:next w:val="Normal"/>
    <w:rsid w:val="00D74B48"/>
  </w:style>
  <w:style w:type="character" w:customStyle="1" w:styleId="ResumeListChar">
    <w:name w:val="Resume List Char"/>
    <w:basedOn w:val="DefaultParagraphFont"/>
    <w:link w:val="ResumeList"/>
    <w:rsid w:val="00842F03"/>
    <w:rPr>
      <w:lang w:val="en-US" w:eastAsia="en-US" w:bidi="ar-SA"/>
    </w:rPr>
  </w:style>
  <w:style w:type="character" w:styleId="Hyperlink">
    <w:name w:val="Hyperlink"/>
    <w:basedOn w:val="DefaultParagraphFont"/>
    <w:rsid w:val="00842F03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A405CF"/>
    <w:rPr>
      <w:rFonts w:ascii="Palatino Linotype" w:hAnsi="Palatino Linotype"/>
      <w:sz w:val="24"/>
      <w:szCs w:val="24"/>
    </w:rPr>
  </w:style>
  <w:style w:type="paragraph" w:styleId="BalloonText">
    <w:name w:val="Balloon Text"/>
    <w:basedOn w:val="Normal"/>
    <w:link w:val="BalloonTextChar"/>
    <w:rsid w:val="003C74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74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caragher\Local%20Settings\Temporary%20Internet%20Files\OLK2\ResumeTemplate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ResumeTemplate2001.dot</Template>
  <TotalTime>42</TotalTime>
  <Pages>8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Profile</vt:lpstr>
    </vt:vector>
  </TitlesOfParts>
  <Company>The Revere Group</Company>
  <LinksUpToDate>false</LinksUpToDate>
  <CharactersWithSpaces>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Profile</dc:title>
  <dc:creator>ccaragher</dc:creator>
  <cp:lastModifiedBy>monanad</cp:lastModifiedBy>
  <cp:revision>32</cp:revision>
  <cp:lastPrinted>2003-12-12T01:06:00Z</cp:lastPrinted>
  <dcterms:created xsi:type="dcterms:W3CDTF">2014-06-26T06:30:00Z</dcterms:created>
  <dcterms:modified xsi:type="dcterms:W3CDTF">2014-06-26T07:12:00Z</dcterms:modified>
</cp:coreProperties>
</file>